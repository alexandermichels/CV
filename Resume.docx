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44" w:type="dxa"/>
          <w:bottom w:w="216" w:type="dxa"/>
          <w:right w:w="144" w:type="dxa"/>
        </w:tblCellMar>
        <w:tblLook w:val="04A0" w:firstRow="1" w:lastRow="0" w:firstColumn="1" w:lastColumn="0" w:noHBand="0" w:noVBand="1"/>
        <w:tblDescription w:val="Resume"/>
      </w:tblPr>
      <w:tblGrid>
        <w:gridCol w:w="323"/>
        <w:gridCol w:w="1207"/>
        <w:gridCol w:w="8730"/>
      </w:tblGrid>
      <w:tr w:rsidR="008968B2" w:rsidTr="009026AD">
        <w:trPr>
          <w:trHeight w:val="80"/>
        </w:trPr>
        <w:tc>
          <w:tcPr>
            <w:tcW w:w="323" w:type="dxa"/>
          </w:tcPr>
          <w:p w:rsidR="008968B2" w:rsidRDefault="008968B2">
            <w:pPr>
              <w:spacing w:line="240" w:lineRule="auto"/>
            </w:pPr>
          </w:p>
        </w:tc>
        <w:tc>
          <w:tcPr>
            <w:tcW w:w="9937" w:type="dxa"/>
            <w:gridSpan w:val="2"/>
            <w:tcMar>
              <w:bottom w:w="576" w:type="dxa"/>
            </w:tcMar>
          </w:tcPr>
          <w:p w:rsidR="00953B76" w:rsidRPr="00953B76" w:rsidRDefault="00C46A7A" w:rsidP="00953B76">
            <w:pPr>
              <w:pStyle w:val="Name"/>
              <w:rPr>
                <w:rFonts w:ascii="Calibri Light" w:hAnsi="Calibri Light" w:cs="Calibri Light"/>
                <w:color w:val="629DD1" w:themeColor="accent2"/>
                <w:sz w:val="44"/>
              </w:rPr>
            </w:pPr>
            <w:sdt>
              <w:sdtPr>
                <w:rPr>
                  <w:rFonts w:ascii="Calibri Light" w:hAnsi="Calibri Light" w:cs="Calibri Light"/>
                  <w:color w:val="629DD1" w:themeColor="accent2"/>
                  <w:sz w:val="44"/>
                </w:rPr>
                <w:alias w:val="Your Name"/>
                <w:tag w:val=""/>
                <w:id w:val="1197042864"/>
                <w:placeholder>
                  <w:docPart w:val="DFABF8CFBAA441109F411161FF4555D2"/>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53B76" w:rsidRPr="00953B76">
                  <w:rPr>
                    <w:rFonts w:ascii="Calibri Light" w:hAnsi="Calibri Light" w:cs="Calibri Light"/>
                    <w:color w:val="629DD1" w:themeColor="accent2"/>
                    <w:sz w:val="44"/>
                  </w:rPr>
                  <w:t>Alexander Michels</w:t>
                </w:r>
              </w:sdtContent>
            </w:sdt>
          </w:p>
          <w:p w:rsidR="008968B2" w:rsidRPr="00953B76" w:rsidRDefault="000B2CD4" w:rsidP="000B2CD4">
            <w:pPr>
              <w:pBdr>
                <w:bottom w:val="threeDEngrave" w:sz="24" w:space="1" w:color="auto"/>
              </w:pBdr>
              <w:rPr>
                <w:rFonts w:ascii="Calibri" w:hAnsi="Calibri" w:cs="Calibri"/>
              </w:rPr>
            </w:pPr>
            <w:hyperlink r:id="rId8" w:history="1">
              <w:r w:rsidRPr="00491C76">
                <w:rPr>
                  <w:rStyle w:val="Hyperlink"/>
                  <w:rFonts w:ascii="Calibri" w:hAnsi="Calibri" w:cs="Calibri"/>
                </w:rPr>
                <w:t>https://github.com/alexandermichels</w:t>
              </w:r>
            </w:hyperlink>
            <w:r>
              <w:rPr>
                <w:rFonts w:ascii="Calibri" w:hAnsi="Calibri" w:cs="Calibri"/>
              </w:rPr>
              <w:t xml:space="preserve"> </w:t>
            </w:r>
            <w:r w:rsidR="00953B76" w:rsidRPr="00953B76">
              <w:rPr>
                <w:rStyle w:val="Emphasis"/>
                <w:rFonts w:ascii="Calibri" w:hAnsi="Calibri" w:cs="Calibri"/>
              </w:rPr>
              <w:t>|</w:t>
            </w:r>
            <w:r w:rsidR="00953B76" w:rsidRPr="00953B76">
              <w:rPr>
                <w:rFonts w:ascii="Calibri" w:hAnsi="Calibri" w:cs="Calibri"/>
              </w:rPr>
              <w:t> </w:t>
            </w:r>
            <w:r>
              <w:rPr>
                <w:rFonts w:ascii="Calibri" w:hAnsi="Calibri" w:cs="Calibri"/>
              </w:rPr>
              <w:t>alexandercm4297@gmail.com</w:t>
            </w:r>
            <w:r w:rsidR="00953B76" w:rsidRPr="00953B76">
              <w:rPr>
                <w:rFonts w:ascii="Calibri" w:hAnsi="Calibri" w:cs="Calibri"/>
              </w:rPr>
              <w:t> </w:t>
            </w:r>
            <w:r w:rsidR="00953B76" w:rsidRPr="00953B76">
              <w:rPr>
                <w:rStyle w:val="Emphasis"/>
                <w:rFonts w:ascii="Calibri" w:hAnsi="Calibri" w:cs="Calibri"/>
              </w:rPr>
              <w:t>|</w:t>
            </w:r>
            <w:r w:rsidR="00953B76" w:rsidRPr="00953B76">
              <w:rPr>
                <w:rFonts w:ascii="Calibri" w:hAnsi="Calibri" w:cs="Calibri"/>
              </w:rPr>
              <w:t> (716)</w:t>
            </w:r>
            <w:r w:rsidR="0096798E">
              <w:rPr>
                <w:rFonts w:ascii="Calibri" w:hAnsi="Calibri" w:cs="Calibri"/>
              </w:rPr>
              <w:t xml:space="preserve"> </w:t>
            </w:r>
            <w:r w:rsidR="00953B76" w:rsidRPr="00953B76">
              <w:rPr>
                <w:rFonts w:ascii="Calibri" w:hAnsi="Calibri" w:cs="Calibri"/>
              </w:rPr>
              <w:t>753-0414</w:t>
            </w:r>
          </w:p>
        </w:tc>
      </w:tr>
      <w:tr w:rsidR="008968B2" w:rsidTr="001A3C2E">
        <w:trPr>
          <w:trHeight w:val="20"/>
        </w:trPr>
        <w:tc>
          <w:tcPr>
            <w:tcW w:w="1530" w:type="dxa"/>
            <w:gridSpan w:val="2"/>
          </w:tcPr>
          <w:p w:rsidR="008968B2" w:rsidRDefault="009B20CA" w:rsidP="0096798E">
            <w:pPr>
              <w:pStyle w:val="Heading1"/>
              <w:jc w:val="left"/>
            </w:pPr>
            <w:r>
              <w:t>Education</w:t>
            </w:r>
          </w:p>
        </w:tc>
        <w:tc>
          <w:tcPr>
            <w:tcW w:w="8730" w:type="dxa"/>
          </w:tcPr>
          <w:p w:rsidR="009B20CA" w:rsidRDefault="009B20CA" w:rsidP="009B20CA">
            <w:pPr>
              <w:pStyle w:val="Heading2"/>
            </w:pPr>
            <w:r>
              <w:rPr>
                <w:rStyle w:val="Strong"/>
              </w:rPr>
              <w:t>Westminster college</w:t>
            </w:r>
            <w:r>
              <w:t>, new wilmington, PA</w:t>
            </w:r>
          </w:p>
          <w:p w:rsidR="009B20CA" w:rsidRDefault="009B20CA" w:rsidP="009B20CA">
            <w:pPr>
              <w:pStyle w:val="Heading3"/>
            </w:pPr>
            <w:r>
              <w:t>Mathematics and Financial Economics with a Computer Science Minor</w:t>
            </w:r>
          </w:p>
          <w:p w:rsidR="009B20CA" w:rsidRPr="00C2633B" w:rsidRDefault="009B20CA" w:rsidP="009B20CA">
            <w:pPr>
              <w:pStyle w:val="ListParagraph"/>
              <w:numPr>
                <w:ilvl w:val="0"/>
                <w:numId w:val="3"/>
              </w:numPr>
              <w:spacing w:line="240" w:lineRule="auto"/>
              <w:rPr>
                <w:color w:val="auto"/>
              </w:rPr>
            </w:pPr>
            <w:r w:rsidRPr="00C2633B">
              <w:rPr>
                <w:color w:val="auto"/>
              </w:rPr>
              <w:t>3.7 GPA</w:t>
            </w:r>
            <w:r>
              <w:rPr>
                <w:color w:val="auto"/>
              </w:rPr>
              <w:t xml:space="preserve"> and Honors Program</w:t>
            </w:r>
          </w:p>
          <w:p w:rsidR="009B20CA" w:rsidRPr="00C2633B" w:rsidRDefault="009B20CA" w:rsidP="009B20CA">
            <w:pPr>
              <w:pStyle w:val="ListParagraph"/>
              <w:numPr>
                <w:ilvl w:val="0"/>
                <w:numId w:val="3"/>
              </w:numPr>
              <w:spacing w:line="240" w:lineRule="auto"/>
              <w:rPr>
                <w:color w:val="auto"/>
              </w:rPr>
            </w:pPr>
            <w:r w:rsidRPr="00C2633B">
              <w:rPr>
                <w:color w:val="auto"/>
              </w:rPr>
              <w:t>Overloaded every semester on top of auditing additional courses and</w:t>
            </w:r>
            <w:r>
              <w:rPr>
                <w:color w:val="auto"/>
              </w:rPr>
              <w:t xml:space="preserve"> taking independent studies in </w:t>
            </w:r>
            <w:proofErr w:type="spellStart"/>
            <w:r>
              <w:rPr>
                <w:color w:val="auto"/>
              </w:rPr>
              <w:t>Blockch</w:t>
            </w:r>
            <w:r w:rsidR="000B2CD4">
              <w:rPr>
                <w:color w:val="auto"/>
              </w:rPr>
              <w:t>ain</w:t>
            </w:r>
            <w:proofErr w:type="spellEnd"/>
            <w:r w:rsidR="000B2CD4">
              <w:rPr>
                <w:color w:val="auto"/>
              </w:rPr>
              <w:t xml:space="preserve"> Technology, Game Theory,</w:t>
            </w:r>
            <w:r>
              <w:rPr>
                <w:color w:val="auto"/>
              </w:rPr>
              <w:t xml:space="preserve"> Graph Theory and independent research</w:t>
            </w:r>
          </w:p>
          <w:p w:rsidR="009B20CA" w:rsidRPr="00C2633B" w:rsidRDefault="009B20CA" w:rsidP="009B20CA">
            <w:pPr>
              <w:pStyle w:val="ListParagraph"/>
              <w:numPr>
                <w:ilvl w:val="0"/>
                <w:numId w:val="3"/>
              </w:numPr>
              <w:spacing w:line="240" w:lineRule="auto"/>
              <w:rPr>
                <w:color w:val="auto"/>
              </w:rPr>
            </w:pPr>
            <w:r w:rsidRPr="00C2633B">
              <w:rPr>
                <w:color w:val="auto"/>
              </w:rPr>
              <w:t>Kappa Mu Epsilon (Math Honors),</w:t>
            </w:r>
            <w:r>
              <w:rPr>
                <w:color w:val="auto"/>
              </w:rPr>
              <w:t xml:space="preserve"> Men’s Choir,</w:t>
            </w:r>
            <w:r w:rsidRPr="00C2633B">
              <w:rPr>
                <w:color w:val="auto"/>
              </w:rPr>
              <w:t xml:space="preserve"> Omicron Kappa</w:t>
            </w:r>
            <w:r>
              <w:rPr>
                <w:color w:val="auto"/>
              </w:rPr>
              <w:t xml:space="preserve"> Sigma (All College Honors),</w:t>
            </w:r>
            <w:r w:rsidRPr="00C2633B">
              <w:rPr>
                <w:color w:val="auto"/>
              </w:rPr>
              <w:t xml:space="preserve"> Pi Sigma Pi (All College Honors)</w:t>
            </w:r>
            <w:r>
              <w:rPr>
                <w:color w:val="auto"/>
              </w:rPr>
              <w:t xml:space="preserve"> and Secretary of Robotics Team</w:t>
            </w:r>
          </w:p>
          <w:p w:rsidR="00DA7841" w:rsidRDefault="009B20CA" w:rsidP="009B20CA">
            <w:pPr>
              <w:pStyle w:val="ListParagraph"/>
              <w:numPr>
                <w:ilvl w:val="0"/>
                <w:numId w:val="3"/>
              </w:numPr>
              <w:spacing w:line="240" w:lineRule="auto"/>
            </w:pPr>
            <w:r w:rsidRPr="00C2633B">
              <w:rPr>
                <w:color w:val="auto"/>
              </w:rPr>
              <w:t xml:space="preserve">Skills developed in my studies include extensive programming experience with </w:t>
            </w:r>
            <w:r>
              <w:rPr>
                <w:color w:val="auto"/>
              </w:rPr>
              <w:t>C++, Java, Python,</w:t>
            </w:r>
            <w:r w:rsidRPr="00C2633B">
              <w:rPr>
                <w:color w:val="auto"/>
              </w:rPr>
              <w:t xml:space="preserve"> R,</w:t>
            </w:r>
            <w:r>
              <w:rPr>
                <w:color w:val="auto"/>
              </w:rPr>
              <w:t xml:space="preserve"> and Solidity,</w:t>
            </w:r>
            <w:r w:rsidRPr="00C2633B">
              <w:rPr>
                <w:color w:val="auto"/>
              </w:rPr>
              <w:t xml:space="preserve"> proficiency in Word, Excel, and</w:t>
            </w:r>
            <w:r w:rsidRPr="00245AF2">
              <w:rPr>
                <w:color w:val="auto"/>
              </w:rPr>
              <w:t xml:space="preserve"> PowerPoint,</w:t>
            </w:r>
            <w:r>
              <w:rPr>
                <w:color w:val="auto"/>
              </w:rPr>
              <w:t xml:space="preserve"> and applied work in interdisciplinary fields. </w:t>
            </w:r>
          </w:p>
        </w:tc>
      </w:tr>
      <w:tr w:rsidR="000B51E9" w:rsidTr="001A3C2E">
        <w:trPr>
          <w:trHeight w:val="20"/>
        </w:trPr>
        <w:tc>
          <w:tcPr>
            <w:tcW w:w="1530" w:type="dxa"/>
            <w:gridSpan w:val="2"/>
          </w:tcPr>
          <w:p w:rsidR="000B51E9" w:rsidRDefault="00D26F19" w:rsidP="0096798E">
            <w:pPr>
              <w:pStyle w:val="Heading1"/>
              <w:jc w:val="left"/>
            </w:pPr>
            <w:r>
              <w:t>Experience</w:t>
            </w:r>
          </w:p>
        </w:tc>
        <w:tc>
          <w:tcPr>
            <w:tcW w:w="8730" w:type="dxa"/>
          </w:tcPr>
          <w:sdt>
            <w:sdtPr>
              <w:rPr>
                <w:b/>
                <w:bCs/>
                <w:caps w:val="0"/>
                <w:color w:val="595959" w:themeColor="text1" w:themeTint="A6"/>
                <w:kern w:val="0"/>
              </w:rPr>
              <w:id w:val="207313098"/>
              <w15:color w:val="C0C0C0"/>
              <w15:repeatingSection/>
            </w:sdtPr>
            <w:sdtEndPr>
              <w:rPr>
                <w:b w:val="0"/>
                <w:bCs w:val="0"/>
              </w:rPr>
            </w:sdtEndPr>
            <w:sdtContent>
              <w:sdt>
                <w:sdtPr>
                  <w:rPr>
                    <w:b/>
                    <w:bCs/>
                    <w:caps w:val="0"/>
                    <w:color w:val="595959" w:themeColor="text1" w:themeTint="A6"/>
                    <w:kern w:val="0"/>
                  </w:rPr>
                  <w:id w:val="-566872398"/>
                  <w:placeholder>
                    <w:docPart w:val="0E4D6A05958F4558AB38751BC518CC05"/>
                  </w:placeholder>
                  <w15:color w:val="C0C0C0"/>
                  <w15:repeatingSectionItem/>
                </w:sdtPr>
                <w:sdtEndPr>
                  <w:rPr>
                    <w:b w:val="0"/>
                    <w:bCs w:val="0"/>
                  </w:rPr>
                </w:sdtEndPr>
                <w:sdtContent>
                  <w:p w:rsidR="00D26F19" w:rsidRDefault="009B20CA" w:rsidP="00D26F19">
                    <w:pPr>
                      <w:pStyle w:val="Heading2"/>
                      <w:rPr>
                        <w:color w:val="auto"/>
                        <w:sz w:val="22"/>
                        <w:szCs w:val="22"/>
                      </w:rPr>
                    </w:pPr>
                    <w:r>
                      <w:rPr>
                        <w:rStyle w:val="Strong"/>
                      </w:rPr>
                      <w:t>Financial Analyst</w:t>
                    </w:r>
                    <w:r w:rsidR="00D26F19">
                      <w:t xml:space="preserve"> </w:t>
                    </w:r>
                    <w:r>
                      <w:t xml:space="preserve">Team led by Vice </w:t>
                    </w:r>
                    <w:proofErr w:type="gramStart"/>
                    <w:r>
                      <w:t>PRESIDENT &amp;</w:t>
                    </w:r>
                    <w:proofErr w:type="gramEnd"/>
                    <w:r>
                      <w:t xml:space="preserve"> Senior Credit Officer at Moody’s investors service, Ben Nelson</w:t>
                    </w:r>
                  </w:p>
                  <w:p w:rsidR="00D26F19" w:rsidRDefault="009B20CA" w:rsidP="00D26F19">
                    <w:pPr>
                      <w:pStyle w:val="Heading3"/>
                    </w:pPr>
                    <w:r>
                      <w:t>December 2017-Feburary 2018</w:t>
                    </w:r>
                  </w:p>
                  <w:p w:rsidR="003821D5" w:rsidRPr="003712CC" w:rsidRDefault="009B20CA" w:rsidP="007B3106">
                    <w:pPr>
                      <w:spacing w:line="240" w:lineRule="auto"/>
                      <w:rPr>
                        <w:color w:val="595959" w:themeColor="text1" w:themeTint="A6"/>
                      </w:rPr>
                    </w:pPr>
                    <w:r>
                      <w:t>I worked with a team of students alongside a panel of experts in finance and economics to analyze and forecast the earn</w:t>
                    </w:r>
                    <w:r w:rsidR="00D61F67">
                      <w:t>ings of PPG Industrial Coatings.</w:t>
                    </w:r>
                    <w:r>
                      <w:t xml:space="preserve"> My focus was in economic indicators, looking for Granger Causality and correlations in order to attempt to build a reasonable model of PPG’s earnings.</w:t>
                    </w:r>
                    <w:r w:rsidR="00D61F67">
                      <w:t xml:space="preserve"> Our team ultimately came up with a credit rating along with a bond and stock recommendation which we presented our findings to a panel of experts.</w:t>
                    </w:r>
                  </w:p>
                </w:sdtContent>
              </w:sdt>
              <w:sdt>
                <w:sdtPr>
                  <w:rPr>
                    <w:b/>
                    <w:bCs/>
                    <w:caps w:val="0"/>
                    <w:color w:val="595959" w:themeColor="text1" w:themeTint="A6"/>
                    <w:kern w:val="0"/>
                  </w:rPr>
                  <w:id w:val="2000844522"/>
                  <w:placeholder>
                    <w:docPart w:val="17B423E6B27747468E125A5B9CF10987"/>
                  </w:placeholder>
                  <w15:color w:val="C0C0C0"/>
                  <w15:repeatingSectionItem/>
                </w:sdtPr>
                <w:sdtEndPr>
                  <w:rPr>
                    <w:b w:val="0"/>
                    <w:bCs w:val="0"/>
                  </w:rPr>
                </w:sdtEndPr>
                <w:sdtContent>
                  <w:p w:rsidR="00781172" w:rsidRDefault="00781172" w:rsidP="00D26F19">
                    <w:pPr>
                      <w:pStyle w:val="Heading2"/>
                      <w:rPr>
                        <w:color w:val="auto"/>
                        <w:sz w:val="22"/>
                        <w:szCs w:val="22"/>
                      </w:rPr>
                    </w:pPr>
                    <w:r>
                      <w:rPr>
                        <w:rStyle w:val="Strong"/>
                      </w:rPr>
                      <w:t>Developer</w:t>
                    </w:r>
                    <w:r>
                      <w:t xml:space="preserve"> </w:t>
                    </w:r>
                  </w:p>
                  <w:p w:rsidR="00781172" w:rsidRDefault="00781172" w:rsidP="00781172">
                    <w:pPr>
                      <w:pStyle w:val="Heading3"/>
                    </w:pPr>
                    <w:r>
                      <w:t>January 2016-Present</w:t>
                    </w:r>
                  </w:p>
                  <w:p w:rsidR="00781172" w:rsidRPr="00781172" w:rsidRDefault="00781172" w:rsidP="00781172">
                    <w:r>
                      <w:t xml:space="preserve">I work writing applications, software, as well as some web solutions in a wide variety of languages. My work includes logic software for robotics, </w:t>
                    </w:r>
                    <w:r w:rsidR="00F955E0">
                      <w:t>servers, smart contracts, Android applications, a game theory library, and a variety of computational finance software.</w:t>
                    </w:r>
                  </w:p>
                  <w:bookmarkStart w:id="0" w:name="_GoBack" w:displacedByCustomXml="next"/>
                  <w:bookmarkEnd w:id="0" w:displacedByCustomXml="next"/>
                </w:sdtContent>
              </w:sdt>
              <w:sdt>
                <w:sdtPr>
                  <w:rPr>
                    <w:b/>
                    <w:bCs/>
                    <w:caps w:val="0"/>
                    <w:color w:val="595959" w:themeColor="text1" w:themeTint="A6"/>
                    <w:kern w:val="0"/>
                  </w:rPr>
                  <w:id w:val="-1417926801"/>
                  <w:placeholder>
                    <w:docPart w:val="F9A40BFBF0E948E59C3B4AEA67DAF22D"/>
                  </w:placeholder>
                  <w15:color w:val="C0C0C0"/>
                  <w15:repeatingSectionItem/>
                </w:sdtPr>
                <w:sdtEndPr>
                  <w:rPr>
                    <w:b w:val="0"/>
                    <w:bCs w:val="0"/>
                  </w:rPr>
                </w:sdtEndPr>
                <w:sdtContent>
                  <w:p w:rsidR="009B20CA" w:rsidRDefault="009B20CA" w:rsidP="009B20CA">
                    <w:pPr>
                      <w:pStyle w:val="Heading2"/>
                      <w:rPr>
                        <w:color w:val="auto"/>
                        <w:sz w:val="22"/>
                        <w:szCs w:val="22"/>
                      </w:rPr>
                    </w:pPr>
                    <w:r>
                      <w:rPr>
                        <w:rStyle w:val="Strong"/>
                      </w:rPr>
                      <w:t>Research Assistant</w:t>
                    </w:r>
                    <w:r>
                      <w:t xml:space="preserve"> Dr. Charles Shaffer</w:t>
                    </w:r>
                  </w:p>
                  <w:p w:rsidR="009B20CA" w:rsidRDefault="00781172" w:rsidP="009B20CA">
                    <w:pPr>
                      <w:pStyle w:val="Heading3"/>
                    </w:pPr>
                    <w:r>
                      <w:t>January</w:t>
                    </w:r>
                    <w:r w:rsidR="009B20CA">
                      <w:t xml:space="preserve"> 201</w:t>
                    </w:r>
                    <w:r>
                      <w:t>6</w:t>
                    </w:r>
                    <w:r w:rsidR="009B20CA">
                      <w:t>-Present</w:t>
                    </w:r>
                  </w:p>
                  <w:p w:rsidR="009B09BC" w:rsidRPr="003712CC" w:rsidRDefault="009B20CA" w:rsidP="007B3106">
                    <w:pPr>
                      <w:spacing w:line="240" w:lineRule="auto"/>
                      <w:rPr>
                        <w:color w:val="595959" w:themeColor="text1" w:themeTint="A6"/>
                      </w:rPr>
                    </w:pPr>
                    <w:r>
                      <w:t xml:space="preserve">I worked with Dr. Shaffer to integrate cryptocurrency trading into his algorithmic currency trading application. We explored inefficiencies between exchanges and </w:t>
                    </w:r>
                    <w:proofErr w:type="spellStart"/>
                    <w:r>
                      <w:t>backtested</w:t>
                    </w:r>
                    <w:proofErr w:type="spellEnd"/>
                    <w:r>
                      <w:t xml:space="preserve"> technical strategies such as </w:t>
                    </w:r>
                    <w:proofErr w:type="spellStart"/>
                    <w:r>
                      <w:t>Donchian</w:t>
                    </w:r>
                    <w:proofErr w:type="spellEnd"/>
                    <w:r>
                      <w:t xml:space="preserve"> Channels and Bollinger Bands on Bitcoin, </w:t>
                    </w:r>
                    <w:proofErr w:type="spellStart"/>
                    <w:r>
                      <w:t>Ethereum</w:t>
                    </w:r>
                    <w:proofErr w:type="spellEnd"/>
                    <w:r>
                      <w:t xml:space="preserve">, and </w:t>
                    </w:r>
                    <w:proofErr w:type="spellStart"/>
                    <w:r>
                      <w:t>Litecoin</w:t>
                    </w:r>
                    <w:proofErr w:type="spellEnd"/>
                    <w:r>
                      <w:t>.</w:t>
                    </w:r>
                  </w:p>
                </w:sdtContent>
              </w:sdt>
              <w:sdt>
                <w:sdtPr>
                  <w:rPr>
                    <w:b/>
                    <w:bCs/>
                    <w:caps w:val="0"/>
                    <w:color w:val="595959" w:themeColor="text1" w:themeTint="A6"/>
                    <w:kern w:val="0"/>
                  </w:rPr>
                  <w:id w:val="-1122760008"/>
                  <w:placeholder>
                    <w:docPart w:val="595F798B54EE433DAB7FF38CDB3E3AF2"/>
                  </w:placeholder>
                  <w15:color w:val="C0C0C0"/>
                  <w15:repeatingSectionItem/>
                </w:sdtPr>
                <w:sdtEndPr>
                  <w:rPr>
                    <w:b w:val="0"/>
                    <w:bCs w:val="0"/>
                  </w:rPr>
                </w:sdtEndPr>
                <w:sdtContent>
                  <w:p w:rsidR="009B20CA" w:rsidRDefault="009B20CA" w:rsidP="009B20CA">
                    <w:pPr>
                      <w:pStyle w:val="Heading2"/>
                      <w:rPr>
                        <w:color w:val="auto"/>
                        <w:sz w:val="22"/>
                        <w:szCs w:val="22"/>
                      </w:rPr>
                    </w:pPr>
                    <w:r>
                      <w:rPr>
                        <w:rStyle w:val="Strong"/>
                      </w:rPr>
                      <w:t>Endowment Fund Assistant Manager</w:t>
                    </w:r>
                    <w:r>
                      <w:t xml:space="preserve"> Westminster College</w:t>
                    </w:r>
                  </w:p>
                  <w:p w:rsidR="009B20CA" w:rsidRDefault="009B20CA" w:rsidP="009B20CA">
                    <w:pPr>
                      <w:pStyle w:val="Heading3"/>
                    </w:pPr>
                    <w:r>
                      <w:t>January 2016-Present</w:t>
                    </w:r>
                  </w:p>
                  <w:p w:rsidR="009B20CA" w:rsidRPr="003712CC" w:rsidRDefault="009B20CA" w:rsidP="007B3106">
                    <w:pPr>
                      <w:spacing w:line="240" w:lineRule="auto"/>
                      <w:rPr>
                        <w:color w:val="595959" w:themeColor="text1" w:themeTint="A6"/>
                      </w:rPr>
                    </w:pPr>
                    <w:r>
                      <w:t>I lead a team of students to research investment opportunities and make decisions for $160,000 of Westminster’s Endowment Fund. I am responsible for dissecting financial statements, conducting fundamental analysis, and seeking out high potential, undervalued tech companies. Our equity portfolio has outperformed the S&amp;P 500 while maintaining a beta of one during the time that I held this position.</w:t>
                    </w:r>
                  </w:p>
                </w:sdtContent>
              </w:sdt>
              <w:sdt>
                <w:sdtPr>
                  <w:rPr>
                    <w:b/>
                    <w:bCs/>
                    <w:caps w:val="0"/>
                    <w:color w:val="595959" w:themeColor="text1" w:themeTint="A6"/>
                    <w:kern w:val="0"/>
                  </w:rPr>
                  <w:id w:val="455145423"/>
                  <w:placeholder>
                    <w:docPart w:val="56DCAFF326A04E50A8BB7394ACE8AA78"/>
                  </w:placeholder>
                  <w15:color w:val="C0C0C0"/>
                  <w15:repeatingSectionItem/>
                </w:sdtPr>
                <w:sdtEndPr>
                  <w:rPr>
                    <w:b w:val="0"/>
                    <w:bCs w:val="0"/>
                  </w:rPr>
                </w:sdtEndPr>
                <w:sdtContent>
                  <w:p w:rsidR="009B20CA" w:rsidRDefault="009B20CA" w:rsidP="00D26F19">
                    <w:pPr>
                      <w:pStyle w:val="Heading2"/>
                      <w:rPr>
                        <w:color w:val="auto"/>
                        <w:sz w:val="22"/>
                        <w:szCs w:val="22"/>
                      </w:rPr>
                    </w:pPr>
                    <w:r>
                      <w:rPr>
                        <w:rStyle w:val="Strong"/>
                      </w:rPr>
                      <w:t>Teaching assistant and tutor</w:t>
                    </w:r>
                    <w:r>
                      <w:t xml:space="preserve"> Westminster College</w:t>
                    </w:r>
                  </w:p>
                  <w:p w:rsidR="009B20CA" w:rsidRDefault="009B20CA" w:rsidP="00D26F19">
                    <w:pPr>
                      <w:pStyle w:val="Heading3"/>
                    </w:pPr>
                    <w:r>
                      <w:t>August 2015-Present</w:t>
                    </w:r>
                  </w:p>
                  <w:p w:rsidR="000B51E9" w:rsidRPr="003712CC" w:rsidRDefault="009B20CA" w:rsidP="007B3106">
                    <w:pPr>
                      <w:spacing w:line="240" w:lineRule="auto"/>
                      <w:rPr>
                        <w:color w:val="595959" w:themeColor="text1" w:themeTint="A6"/>
                      </w:rPr>
                    </w:pPr>
                    <w:r w:rsidRPr="003D0688">
                      <w:rPr>
                        <w:color w:val="auto"/>
                      </w:rPr>
                      <w:t xml:space="preserve">Westminster’s Division of Cognitive and Quantitative Sciences selected me during my first year to tutor students and serve as a teaching assistant in mathematics and computer science. </w:t>
                    </w:r>
                    <w:r>
                      <w:rPr>
                        <w:color w:val="auto"/>
                      </w:rPr>
                      <w:t>I assisted professors in grading and working with students individually for classes covering coursework in Calculus, Computer Science, and Operations Research.</w:t>
                    </w:r>
                  </w:p>
                </w:sdtContent>
              </w:sdt>
            </w:sdtContent>
          </w:sdt>
        </w:tc>
      </w:tr>
      <w:tr w:rsidR="00953B76" w:rsidTr="001A3C2E">
        <w:trPr>
          <w:trHeight w:val="20"/>
        </w:trPr>
        <w:tc>
          <w:tcPr>
            <w:tcW w:w="1530" w:type="dxa"/>
            <w:gridSpan w:val="2"/>
          </w:tcPr>
          <w:p w:rsidR="00953B76" w:rsidRDefault="00D26F19" w:rsidP="0096798E">
            <w:pPr>
              <w:pStyle w:val="Heading1"/>
              <w:jc w:val="left"/>
            </w:pPr>
            <w:r>
              <w:t>Research</w:t>
            </w:r>
          </w:p>
        </w:tc>
        <w:tc>
          <w:tcPr>
            <w:tcW w:w="8730" w:type="dxa"/>
          </w:tcPr>
          <w:sdt>
            <w:sdtPr>
              <w:rPr>
                <w:b/>
                <w:bCs/>
                <w:caps w:val="0"/>
                <w:color w:val="595959" w:themeColor="text1" w:themeTint="A6"/>
                <w:kern w:val="0"/>
              </w:rPr>
              <w:id w:val="-313337004"/>
              <w15:color w:val="C0C0C0"/>
              <w15:repeatingSection/>
            </w:sdtPr>
            <w:sdtEndPr>
              <w:rPr>
                <w:b w:val="0"/>
                <w:bCs w:val="0"/>
                <w:color w:val="262626" w:themeColor="text1" w:themeTint="D9"/>
              </w:rPr>
            </w:sdtEndPr>
            <w:sdtContent>
              <w:sdt>
                <w:sdtPr>
                  <w:rPr>
                    <w:b/>
                    <w:bCs/>
                    <w:caps w:val="0"/>
                    <w:color w:val="595959" w:themeColor="text1" w:themeTint="A6"/>
                    <w:kern w:val="0"/>
                  </w:rPr>
                  <w:id w:val="-1835133758"/>
                  <w:placeholder>
                    <w:docPart w:val="0E4ED010A511475F9370059C4753B4B8"/>
                  </w:placeholder>
                  <w15:color w:val="C0C0C0"/>
                  <w15:repeatingSectionItem/>
                </w:sdtPr>
                <w:sdtEndPr>
                  <w:rPr>
                    <w:b w:val="0"/>
                    <w:bCs w:val="0"/>
                  </w:rPr>
                </w:sdtEndPr>
                <w:sdtContent>
                  <w:p w:rsidR="00D26F19" w:rsidRPr="00953B76" w:rsidRDefault="0017447F" w:rsidP="00D26F19">
                    <w:pPr>
                      <w:pStyle w:val="Heading2"/>
                      <w:rPr>
                        <w:color w:val="auto"/>
                        <w:sz w:val="22"/>
                        <w:szCs w:val="22"/>
                      </w:rPr>
                    </w:pPr>
                    <w:r>
                      <w:rPr>
                        <w:rStyle w:val="Strong"/>
                      </w:rPr>
                      <w:t>Honors Research</w:t>
                    </w:r>
                    <w:r w:rsidR="00D26F19">
                      <w:rPr>
                        <w:rStyle w:val="Strong"/>
                      </w:rPr>
                      <w:t xml:space="preserve">, </w:t>
                    </w:r>
                    <w:r>
                      <w:rPr>
                        <w:rStyle w:val="Strong"/>
                        <w:b w:val="0"/>
                      </w:rPr>
                      <w:t>Fall</w:t>
                    </w:r>
                    <w:r w:rsidR="00D26F19">
                      <w:rPr>
                        <w:rStyle w:val="Strong"/>
                        <w:b w:val="0"/>
                      </w:rPr>
                      <w:t xml:space="preserve"> 201</w:t>
                    </w:r>
                    <w:r w:rsidR="007B3106">
                      <w:rPr>
                        <w:rStyle w:val="Strong"/>
                        <w:b w:val="0"/>
                      </w:rPr>
                      <w:t>7</w:t>
                    </w:r>
                    <w:r>
                      <w:rPr>
                        <w:rStyle w:val="Strong"/>
                        <w:b w:val="0"/>
                      </w:rPr>
                      <w:t>-Present</w:t>
                    </w:r>
                  </w:p>
                  <w:p w:rsidR="00D26F19" w:rsidRDefault="0017447F" w:rsidP="00D26F19">
                    <w:pPr>
                      <w:pStyle w:val="Heading3"/>
                      <w:spacing w:line="240" w:lineRule="auto"/>
                    </w:pPr>
                    <w:r>
                      <w:t>independent REsearch Project with A board of advisors</w:t>
                    </w:r>
                  </w:p>
                  <w:p w:rsidR="00F022ED" w:rsidRDefault="0017447F" w:rsidP="0017447F">
                    <w:pPr>
                      <w:pStyle w:val="ListParagraph"/>
                      <w:numPr>
                        <w:ilvl w:val="0"/>
                        <w:numId w:val="1"/>
                      </w:numPr>
                    </w:pPr>
                    <w:r>
                      <w:t xml:space="preserve">Currently drafting a proposal to conduct research into applying a technique pioneered by </w:t>
                    </w:r>
                    <w:proofErr w:type="spellStart"/>
                    <w:r>
                      <w:t>Numenta</w:t>
                    </w:r>
                    <w:proofErr w:type="spellEnd"/>
                    <w:r>
                      <w:t xml:space="preserve">, called hierarchical temporal memory, to time series with the ultimate goal of applications in financial time series forecasting. This technology uses cortical learning algorithms to mimic the neocortex and has proven </w:t>
                    </w:r>
                    <w:r w:rsidR="009026AD">
                      <w:t xml:space="preserve">to have applications in anomaly detection for analytics through </w:t>
                    </w:r>
                    <w:proofErr w:type="spellStart"/>
                    <w:r w:rsidR="009026AD">
                      <w:t>Numenta’s</w:t>
                    </w:r>
                    <w:proofErr w:type="spellEnd"/>
                    <w:r w:rsidR="009026AD">
                      <w:t xml:space="preserve"> </w:t>
                    </w:r>
                    <w:proofErr w:type="spellStart"/>
                    <w:r w:rsidR="009026AD">
                      <w:t>Grok</w:t>
                    </w:r>
                    <w:proofErr w:type="spellEnd"/>
                    <w:r w:rsidR="009026AD">
                      <w:t>.</w:t>
                    </w:r>
                    <w:r w:rsidR="006D5299">
                      <w:t xml:space="preserve"> </w:t>
                    </w:r>
                  </w:p>
                </w:sdtContent>
              </w:sdt>
              <w:sdt>
                <w:sdtPr>
                  <w:rPr>
                    <w:b/>
                    <w:bCs/>
                    <w:caps w:val="0"/>
                    <w:color w:val="595959" w:themeColor="text1" w:themeTint="A6"/>
                    <w:kern w:val="0"/>
                  </w:rPr>
                  <w:id w:val="-1649432877"/>
                  <w:placeholder>
                    <w:docPart w:val="E39FC6103BE347B7A2C8797CDA137495"/>
                  </w:placeholder>
                  <w15:color w:val="C0C0C0"/>
                  <w15:repeatingSectionItem/>
                </w:sdtPr>
                <w:sdtEndPr>
                  <w:rPr>
                    <w:b w:val="0"/>
                    <w:bCs w:val="0"/>
                    <w:color w:val="auto"/>
                  </w:rPr>
                </w:sdtEndPr>
                <w:sdtContent>
                  <w:p w:rsidR="00D26F19" w:rsidRPr="00953B76" w:rsidRDefault="0017447F" w:rsidP="00D26F19">
                    <w:pPr>
                      <w:pStyle w:val="Heading2"/>
                      <w:rPr>
                        <w:color w:val="auto"/>
                        <w:sz w:val="22"/>
                        <w:szCs w:val="22"/>
                      </w:rPr>
                    </w:pPr>
                    <w:r>
                      <w:rPr>
                        <w:rStyle w:val="Strong"/>
                      </w:rPr>
                      <w:t>Blockchain TEchnology</w:t>
                    </w:r>
                    <w:r w:rsidR="00D26F19">
                      <w:rPr>
                        <w:rStyle w:val="Strong"/>
                      </w:rPr>
                      <w:t xml:space="preserve">, </w:t>
                    </w:r>
                    <w:r>
                      <w:rPr>
                        <w:rStyle w:val="Strong"/>
                        <w:b w:val="0"/>
                      </w:rPr>
                      <w:t>Spring 2018</w:t>
                    </w:r>
                  </w:p>
                  <w:p w:rsidR="00D26F19" w:rsidRDefault="00D26F19" w:rsidP="00D26F19">
                    <w:pPr>
                      <w:pStyle w:val="Heading3"/>
                    </w:pPr>
                    <w:r>
                      <w:t xml:space="preserve">iNDEPENDENT STUDY WITH DR. </w:t>
                    </w:r>
                    <w:r w:rsidR="0017447F">
                      <w:t>John Bonomo</w:t>
                    </w:r>
                    <w:r>
                      <w:t xml:space="preserve"> (WESTMINSTER COLLEGE)</w:t>
                    </w:r>
                  </w:p>
                  <w:p w:rsidR="0092012E" w:rsidRPr="00C2633B" w:rsidRDefault="0017447F" w:rsidP="0096798E">
                    <w:pPr>
                      <w:pStyle w:val="ListParagraph"/>
                      <w:numPr>
                        <w:ilvl w:val="0"/>
                        <w:numId w:val="2"/>
                      </w:numPr>
                      <w:spacing w:line="240" w:lineRule="auto"/>
                      <w:rPr>
                        <w:color w:val="auto"/>
                      </w:rPr>
                    </w:pPr>
                    <w:r>
                      <w:rPr>
                        <w:color w:val="auto"/>
                      </w:rPr>
                      <w:t xml:space="preserve">Explored the technical details of </w:t>
                    </w:r>
                    <w:proofErr w:type="spellStart"/>
                    <w:r>
                      <w:rPr>
                        <w:color w:val="auto"/>
                      </w:rPr>
                      <w:t>blockchain</w:t>
                    </w:r>
                    <w:proofErr w:type="spellEnd"/>
                    <w:r>
                      <w:rPr>
                        <w:color w:val="auto"/>
                      </w:rPr>
                      <w:t xml:space="preserve"> technology including Elliptic Curve Cryptography, Network Flow Analysis, and Data Structure alternatives to a </w:t>
                    </w:r>
                    <w:proofErr w:type="spellStart"/>
                    <w:r>
                      <w:rPr>
                        <w:color w:val="auto"/>
                      </w:rPr>
                      <w:t>Merkle</w:t>
                    </w:r>
                    <w:proofErr w:type="spellEnd"/>
                    <w:r>
                      <w:rPr>
                        <w:color w:val="auto"/>
                      </w:rPr>
                      <w:t xml:space="preserve"> Chain</w:t>
                    </w:r>
                  </w:p>
                  <w:p w:rsidR="000B2CD4" w:rsidRDefault="000B2CD4" w:rsidP="0092012E">
                    <w:pPr>
                      <w:pStyle w:val="ListParagraph"/>
                      <w:numPr>
                        <w:ilvl w:val="0"/>
                        <w:numId w:val="2"/>
                      </w:numPr>
                      <w:spacing w:line="240" w:lineRule="auto"/>
                      <w:rPr>
                        <w:color w:val="auto"/>
                      </w:rPr>
                    </w:pPr>
                    <w:r>
                      <w:rPr>
                        <w:color w:val="auto"/>
                      </w:rPr>
                      <w:lastRenderedPageBreak/>
                      <w:t>Developed in smart contracts and explored distributed applications</w:t>
                    </w:r>
                  </w:p>
                  <w:p w:rsidR="00D26F19" w:rsidRPr="00C2633B" w:rsidRDefault="000B2CD4" w:rsidP="0092012E">
                    <w:pPr>
                      <w:pStyle w:val="ListParagraph"/>
                      <w:numPr>
                        <w:ilvl w:val="0"/>
                        <w:numId w:val="2"/>
                      </w:numPr>
                      <w:spacing w:line="240" w:lineRule="auto"/>
                      <w:rPr>
                        <w:color w:val="auto"/>
                      </w:rPr>
                    </w:pPr>
                    <w:r>
                      <w:rPr>
                        <w:color w:val="auto"/>
                      </w:rPr>
                      <w:t xml:space="preserve">Currently writing my own distributed application intended to allow users to manage supply chains on personal </w:t>
                    </w:r>
                    <w:proofErr w:type="spellStart"/>
                    <w:r>
                      <w:rPr>
                        <w:color w:val="auto"/>
                      </w:rPr>
                      <w:t>blockchains</w:t>
                    </w:r>
                    <w:proofErr w:type="spellEnd"/>
                    <w:r>
                      <w:rPr>
                        <w:color w:val="auto"/>
                      </w:rPr>
                      <w:t xml:space="preserve"> over a private peer-to-peer network</w:t>
                    </w:r>
                  </w:p>
                </w:sdtContent>
              </w:sdt>
              <w:sdt>
                <w:sdtPr>
                  <w:rPr>
                    <w:b/>
                    <w:bCs/>
                    <w:caps w:val="0"/>
                    <w:color w:val="595959" w:themeColor="text1" w:themeTint="A6"/>
                    <w:kern w:val="0"/>
                  </w:rPr>
                  <w:id w:val="-1187065043"/>
                  <w:placeholder>
                    <w:docPart w:val="617882F87CF64727A751C6121A5FB572"/>
                  </w:placeholder>
                  <w15:color w:val="C0C0C0"/>
                  <w15:repeatingSectionItem/>
                </w:sdtPr>
                <w:sdtEndPr>
                  <w:rPr>
                    <w:b w:val="0"/>
                    <w:bCs w:val="0"/>
                    <w:color w:val="262626" w:themeColor="text1" w:themeTint="D9"/>
                  </w:rPr>
                </w:sdtEndPr>
                <w:sdtContent>
                  <w:p w:rsidR="0017447F" w:rsidRPr="00953B76" w:rsidRDefault="0017447F" w:rsidP="0017447F">
                    <w:pPr>
                      <w:pStyle w:val="Heading2"/>
                      <w:rPr>
                        <w:color w:val="auto"/>
                        <w:sz w:val="22"/>
                        <w:szCs w:val="22"/>
                      </w:rPr>
                    </w:pPr>
                    <w:r>
                      <w:rPr>
                        <w:rStyle w:val="Strong"/>
                      </w:rPr>
                      <w:t xml:space="preserve">Graph Theory, </w:t>
                    </w:r>
                    <w:r>
                      <w:rPr>
                        <w:rStyle w:val="Strong"/>
                        <w:b w:val="0"/>
                      </w:rPr>
                      <w:t>Fall 2017</w:t>
                    </w:r>
                  </w:p>
                  <w:p w:rsidR="0017447F" w:rsidRDefault="0017447F" w:rsidP="0017447F">
                    <w:pPr>
                      <w:pStyle w:val="Heading3"/>
                      <w:spacing w:line="240" w:lineRule="auto"/>
                    </w:pPr>
                    <w:r>
                      <w:t>Independent Study with dr. nataCha merz (Westminster college)</w:t>
                    </w:r>
                  </w:p>
                  <w:p w:rsidR="0017447F" w:rsidRDefault="0017447F" w:rsidP="0017447F">
                    <w:pPr>
                      <w:pStyle w:val="ListParagraph"/>
                      <w:numPr>
                        <w:ilvl w:val="0"/>
                        <w:numId w:val="1"/>
                      </w:numPr>
                    </w:pPr>
                    <w:r>
                      <w:t>Studied Graph Theory and Network Science</w:t>
                    </w:r>
                  </w:p>
                  <w:p w:rsidR="0017447F" w:rsidRPr="0017447F" w:rsidRDefault="0017447F" w:rsidP="0017447F">
                    <w:pPr>
                      <w:pStyle w:val="ListParagraph"/>
                      <w:numPr>
                        <w:ilvl w:val="0"/>
                        <w:numId w:val="1"/>
                      </w:numPr>
                      <w:spacing w:line="252" w:lineRule="auto"/>
                    </w:pPr>
                    <w:r>
                      <w:t xml:space="preserve">Currently conducting research into the balanced or Minimum Absolute Deviation k-Chinese Postmen Problem </w:t>
                    </w:r>
                  </w:p>
                </w:sdtContent>
              </w:sdt>
              <w:sdt>
                <w:sdtPr>
                  <w:rPr>
                    <w:b/>
                    <w:bCs/>
                    <w:caps w:val="0"/>
                    <w:color w:val="595959" w:themeColor="text1" w:themeTint="A6"/>
                    <w:kern w:val="0"/>
                  </w:rPr>
                  <w:id w:val="113029658"/>
                  <w:placeholder>
                    <w:docPart w:val="4F8D29CA027142F2AB96FFF2F7B9BE6A"/>
                  </w:placeholder>
                  <w15:color w:val="C0C0C0"/>
                  <w15:repeatingSectionItem/>
                </w:sdtPr>
                <w:sdtEndPr>
                  <w:rPr>
                    <w:b w:val="0"/>
                    <w:bCs w:val="0"/>
                    <w:color w:val="262626" w:themeColor="text1" w:themeTint="D9"/>
                  </w:rPr>
                </w:sdtEndPr>
                <w:sdtContent>
                  <w:p w:rsidR="0017447F" w:rsidRPr="00953B76" w:rsidRDefault="0017447F" w:rsidP="0017447F">
                    <w:pPr>
                      <w:pStyle w:val="Heading2"/>
                      <w:rPr>
                        <w:color w:val="auto"/>
                        <w:sz w:val="22"/>
                        <w:szCs w:val="22"/>
                      </w:rPr>
                    </w:pPr>
                    <w:r>
                      <w:rPr>
                        <w:rStyle w:val="Strong"/>
                      </w:rPr>
                      <w:t xml:space="preserve">Algorithmic Game Theory, </w:t>
                    </w:r>
                    <w:r>
                      <w:rPr>
                        <w:rStyle w:val="Strong"/>
                        <w:b w:val="0"/>
                      </w:rPr>
                      <w:t>Spring 2017</w:t>
                    </w:r>
                  </w:p>
                  <w:p w:rsidR="0017447F" w:rsidRDefault="0017447F" w:rsidP="0017447F">
                    <w:pPr>
                      <w:pStyle w:val="Heading3"/>
                    </w:pPr>
                    <w:r>
                      <w:t>iNDEPENDENT STUDY WITH DR. CAROLYN CUFF (WESTMINSTER COLLEGE)</w:t>
                    </w:r>
                  </w:p>
                  <w:p w:rsidR="0017447F" w:rsidRPr="00C2633B" w:rsidRDefault="0017447F" w:rsidP="0017447F">
                    <w:pPr>
                      <w:pStyle w:val="ListParagraph"/>
                      <w:numPr>
                        <w:ilvl w:val="0"/>
                        <w:numId w:val="2"/>
                      </w:numPr>
                      <w:spacing w:line="240" w:lineRule="auto"/>
                      <w:rPr>
                        <w:color w:val="auto"/>
                      </w:rPr>
                    </w:pPr>
                    <w:r w:rsidRPr="00C2633B">
                      <w:rPr>
                        <w:color w:val="auto"/>
                      </w:rPr>
                      <w:t>Presented at 2017 MAA Section Meeting and 2017 Undergraduate Research and Arts Celebration</w:t>
                    </w:r>
                  </w:p>
                  <w:p w:rsidR="0017447F" w:rsidRPr="0017447F" w:rsidRDefault="0017447F" w:rsidP="0017447F">
                    <w:pPr>
                      <w:pStyle w:val="ListParagraph"/>
                      <w:numPr>
                        <w:ilvl w:val="0"/>
                        <w:numId w:val="2"/>
                      </w:numPr>
                      <w:spacing w:line="240" w:lineRule="auto"/>
                      <w:rPr>
                        <w:color w:val="auto"/>
                      </w:rPr>
                    </w:pPr>
                    <w:r w:rsidRPr="00C2633B">
                      <w:rPr>
                        <w:color w:val="auto"/>
                      </w:rPr>
                      <w:t xml:space="preserve">Created multiple </w:t>
                    </w:r>
                    <w:r>
                      <w:rPr>
                        <w:color w:val="auto"/>
                      </w:rPr>
                      <w:t>algorithms to play multiplayer games</w:t>
                    </w:r>
                  </w:p>
                </w:sdtContent>
              </w:sdt>
              <w:sdt>
                <w:sdtPr>
                  <w:rPr>
                    <w:b/>
                    <w:bCs/>
                    <w:caps w:val="0"/>
                    <w:color w:val="595959" w:themeColor="text1" w:themeTint="A6"/>
                    <w:kern w:val="0"/>
                  </w:rPr>
                  <w:id w:val="38178718"/>
                  <w:placeholder>
                    <w:docPart w:val="7F175A84A9604D0287891870DE2270AE"/>
                  </w:placeholder>
                  <w15:color w:val="C0C0C0"/>
                  <w15:repeatingSectionItem/>
                </w:sdtPr>
                <w:sdtEndPr>
                  <w:rPr>
                    <w:b w:val="0"/>
                    <w:bCs w:val="0"/>
                    <w:color w:val="262626" w:themeColor="text1" w:themeTint="D9"/>
                  </w:rPr>
                </w:sdtEndPr>
                <w:sdtContent>
                  <w:p w:rsidR="0017447F" w:rsidRPr="00953B76" w:rsidRDefault="0017447F" w:rsidP="00D26F19">
                    <w:pPr>
                      <w:pStyle w:val="Heading2"/>
                      <w:rPr>
                        <w:color w:val="auto"/>
                        <w:sz w:val="22"/>
                        <w:szCs w:val="22"/>
                      </w:rPr>
                    </w:pPr>
                    <w:r>
                      <w:rPr>
                        <w:rStyle w:val="Strong"/>
                      </w:rPr>
                      <w:t xml:space="preserve">Optimizing throughput, Cost, and safety in toll booth plazas, </w:t>
                    </w:r>
                    <w:r>
                      <w:rPr>
                        <w:rStyle w:val="Strong"/>
                        <w:b w:val="0"/>
                      </w:rPr>
                      <w:t>Jan 2017</w:t>
                    </w:r>
                  </w:p>
                  <w:p w:rsidR="0017447F" w:rsidRDefault="0017447F" w:rsidP="00D26F19">
                    <w:pPr>
                      <w:pStyle w:val="Heading3"/>
                    </w:pPr>
                    <w:r>
                      <w:t>comap International mathematical modelling competition 2017</w:t>
                    </w:r>
                  </w:p>
                  <w:p w:rsidR="0017447F" w:rsidRPr="00C2633B" w:rsidRDefault="0017447F" w:rsidP="00B96359">
                    <w:pPr>
                      <w:pStyle w:val="ListParagraph"/>
                      <w:numPr>
                        <w:ilvl w:val="0"/>
                        <w:numId w:val="2"/>
                      </w:numPr>
                      <w:spacing w:line="240" w:lineRule="auto"/>
                      <w:rPr>
                        <w:color w:val="auto"/>
                      </w:rPr>
                    </w:pPr>
                    <w:r w:rsidRPr="00C2633B">
                      <w:rPr>
                        <w:color w:val="auto"/>
                      </w:rPr>
                      <w:t>Presented at 2017 Pi Mu Epsilon Regional Conference</w:t>
                    </w:r>
                  </w:p>
                  <w:p w:rsidR="0017447F" w:rsidRPr="00C2633B" w:rsidRDefault="0017447F" w:rsidP="00B96359">
                    <w:pPr>
                      <w:pStyle w:val="ListParagraph"/>
                      <w:numPr>
                        <w:ilvl w:val="0"/>
                        <w:numId w:val="2"/>
                      </w:numPr>
                      <w:spacing w:line="240" w:lineRule="auto"/>
                      <w:rPr>
                        <w:color w:val="auto"/>
                      </w:rPr>
                    </w:pPr>
                    <w:r w:rsidRPr="00C2633B">
                      <w:rPr>
                        <w:color w:val="auto"/>
                      </w:rPr>
                      <w:t xml:space="preserve">Lead a team of mathematicians over a single weekend in an international mathematics competition to produce a 20-page research paper and draft a proposal to the New Jersey Turnpike Authority </w:t>
                    </w:r>
                  </w:p>
                  <w:p w:rsidR="00953B76" w:rsidRPr="005802F5" w:rsidRDefault="0017447F" w:rsidP="005802F5">
                    <w:pPr>
                      <w:pStyle w:val="ListParagraph"/>
                      <w:numPr>
                        <w:ilvl w:val="0"/>
                        <w:numId w:val="2"/>
                      </w:numPr>
                      <w:spacing w:line="240" w:lineRule="auto"/>
                      <w:rPr>
                        <w:color w:val="595959" w:themeColor="text1" w:themeTint="A6"/>
                      </w:rPr>
                    </w:pPr>
                    <w:r w:rsidRPr="00C2633B">
                      <w:rPr>
                        <w:color w:val="auto"/>
                      </w:rPr>
                      <w:t>Received Honorable Mention for our solution, placing us in the top 13 in the United States.</w:t>
                    </w:r>
                  </w:p>
                </w:sdtContent>
              </w:sdt>
            </w:sdtContent>
          </w:sdt>
        </w:tc>
      </w:tr>
    </w:tbl>
    <w:p w:rsidR="008968B2" w:rsidRDefault="008968B2" w:rsidP="009B20CA"/>
    <w:sectPr w:rsidR="008968B2" w:rsidSect="009B5D5A">
      <w:footerReference w:type="default" r:id="rId9"/>
      <w:pgSz w:w="12240" w:h="15840"/>
      <w:pgMar w:top="576" w:right="576" w:bottom="576"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A7A" w:rsidRDefault="00C46A7A">
      <w:pPr>
        <w:spacing w:after="0" w:line="240" w:lineRule="auto"/>
      </w:pPr>
      <w:r>
        <w:separator/>
      </w:r>
    </w:p>
  </w:endnote>
  <w:endnote w:type="continuationSeparator" w:id="0">
    <w:p w:rsidR="00C46A7A" w:rsidRDefault="00C4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8B2" w:rsidRDefault="001060CF">
    <w:pPr>
      <w:pStyle w:val="Footer"/>
    </w:pPr>
    <w:r>
      <w:t xml:space="preserve">Page </w:t>
    </w:r>
    <w:r>
      <w:fldChar w:fldCharType="begin"/>
    </w:r>
    <w:r>
      <w:instrText xml:space="preserve"> PAGE </w:instrText>
    </w:r>
    <w:r>
      <w:fldChar w:fldCharType="separate"/>
    </w:r>
    <w:r w:rsidR="00F955E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A7A" w:rsidRDefault="00C46A7A">
      <w:pPr>
        <w:spacing w:after="0" w:line="240" w:lineRule="auto"/>
      </w:pPr>
      <w:r>
        <w:separator/>
      </w:r>
    </w:p>
  </w:footnote>
  <w:footnote w:type="continuationSeparator" w:id="0">
    <w:p w:rsidR="00C46A7A" w:rsidRDefault="00C46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005B4"/>
    <w:multiLevelType w:val="hybridMultilevel"/>
    <w:tmpl w:val="DB307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BF07F9"/>
    <w:multiLevelType w:val="hybridMultilevel"/>
    <w:tmpl w:val="1316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E968DF"/>
    <w:multiLevelType w:val="hybridMultilevel"/>
    <w:tmpl w:val="09D22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4C0E49"/>
    <w:multiLevelType w:val="hybridMultilevel"/>
    <w:tmpl w:val="53E0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9C"/>
    <w:rsid w:val="000646B9"/>
    <w:rsid w:val="00087C24"/>
    <w:rsid w:val="000B2CD4"/>
    <w:rsid w:val="000B51E9"/>
    <w:rsid w:val="000C151B"/>
    <w:rsid w:val="0010085D"/>
    <w:rsid w:val="001060CF"/>
    <w:rsid w:val="00123454"/>
    <w:rsid w:val="00136A0B"/>
    <w:rsid w:val="00150747"/>
    <w:rsid w:val="00166A9C"/>
    <w:rsid w:val="0017447F"/>
    <w:rsid w:val="00177E9D"/>
    <w:rsid w:val="001A3C2E"/>
    <w:rsid w:val="001E37F3"/>
    <w:rsid w:val="001F2FBB"/>
    <w:rsid w:val="002252BD"/>
    <w:rsid w:val="002300A0"/>
    <w:rsid w:val="00237388"/>
    <w:rsid w:val="00245AF2"/>
    <w:rsid w:val="00252DA2"/>
    <w:rsid w:val="002532F5"/>
    <w:rsid w:val="00284E04"/>
    <w:rsid w:val="002B144D"/>
    <w:rsid w:val="002C22DA"/>
    <w:rsid w:val="002C6C47"/>
    <w:rsid w:val="00307678"/>
    <w:rsid w:val="00310D24"/>
    <w:rsid w:val="00314AEA"/>
    <w:rsid w:val="003712CC"/>
    <w:rsid w:val="003821D5"/>
    <w:rsid w:val="003A34F6"/>
    <w:rsid w:val="003B1C51"/>
    <w:rsid w:val="003C6F3F"/>
    <w:rsid w:val="003D0688"/>
    <w:rsid w:val="003E3D77"/>
    <w:rsid w:val="003E74BA"/>
    <w:rsid w:val="00450C96"/>
    <w:rsid w:val="00463F1D"/>
    <w:rsid w:val="00477CB1"/>
    <w:rsid w:val="004A5CE5"/>
    <w:rsid w:val="004E000C"/>
    <w:rsid w:val="00530FFE"/>
    <w:rsid w:val="00534593"/>
    <w:rsid w:val="00542DAE"/>
    <w:rsid w:val="00577B14"/>
    <w:rsid w:val="005802F5"/>
    <w:rsid w:val="00590E4E"/>
    <w:rsid w:val="005925EF"/>
    <w:rsid w:val="005D1086"/>
    <w:rsid w:val="00601B46"/>
    <w:rsid w:val="00622F62"/>
    <w:rsid w:val="00634BD1"/>
    <w:rsid w:val="00655305"/>
    <w:rsid w:val="006B0007"/>
    <w:rsid w:val="006D5299"/>
    <w:rsid w:val="007119D4"/>
    <w:rsid w:val="0072207B"/>
    <w:rsid w:val="00724BCB"/>
    <w:rsid w:val="007346C7"/>
    <w:rsid w:val="00736B69"/>
    <w:rsid w:val="0074057F"/>
    <w:rsid w:val="00765500"/>
    <w:rsid w:val="0076701C"/>
    <w:rsid w:val="00781172"/>
    <w:rsid w:val="00796A2E"/>
    <w:rsid w:val="007B3106"/>
    <w:rsid w:val="007B74AB"/>
    <w:rsid w:val="00804D9E"/>
    <w:rsid w:val="00804F59"/>
    <w:rsid w:val="00830E31"/>
    <w:rsid w:val="0084633C"/>
    <w:rsid w:val="0084758F"/>
    <w:rsid w:val="00861E15"/>
    <w:rsid w:val="00865C3D"/>
    <w:rsid w:val="00877535"/>
    <w:rsid w:val="00892D53"/>
    <w:rsid w:val="008968B2"/>
    <w:rsid w:val="008E0B84"/>
    <w:rsid w:val="009026AD"/>
    <w:rsid w:val="00902F17"/>
    <w:rsid w:val="009130AF"/>
    <w:rsid w:val="0092012E"/>
    <w:rsid w:val="00953B76"/>
    <w:rsid w:val="009542C2"/>
    <w:rsid w:val="0096798E"/>
    <w:rsid w:val="00972E34"/>
    <w:rsid w:val="00975EF9"/>
    <w:rsid w:val="0098256B"/>
    <w:rsid w:val="00985DD1"/>
    <w:rsid w:val="0099056B"/>
    <w:rsid w:val="009B09BC"/>
    <w:rsid w:val="009B20CA"/>
    <w:rsid w:val="009B5D5A"/>
    <w:rsid w:val="00A000DA"/>
    <w:rsid w:val="00A0354E"/>
    <w:rsid w:val="00A04063"/>
    <w:rsid w:val="00AC03CF"/>
    <w:rsid w:val="00AD3D19"/>
    <w:rsid w:val="00B03751"/>
    <w:rsid w:val="00B25E89"/>
    <w:rsid w:val="00B5084C"/>
    <w:rsid w:val="00B77F53"/>
    <w:rsid w:val="00B830EB"/>
    <w:rsid w:val="00B9578A"/>
    <w:rsid w:val="00B96359"/>
    <w:rsid w:val="00BB79C9"/>
    <w:rsid w:val="00BE6D27"/>
    <w:rsid w:val="00C21862"/>
    <w:rsid w:val="00C2633B"/>
    <w:rsid w:val="00C46A7A"/>
    <w:rsid w:val="00C7107B"/>
    <w:rsid w:val="00C86A0D"/>
    <w:rsid w:val="00CD40D3"/>
    <w:rsid w:val="00CE6E7F"/>
    <w:rsid w:val="00D01525"/>
    <w:rsid w:val="00D26F19"/>
    <w:rsid w:val="00D301A8"/>
    <w:rsid w:val="00D61F67"/>
    <w:rsid w:val="00DA045C"/>
    <w:rsid w:val="00DA7841"/>
    <w:rsid w:val="00DB362C"/>
    <w:rsid w:val="00DC744E"/>
    <w:rsid w:val="00DE56D1"/>
    <w:rsid w:val="00DF3D5E"/>
    <w:rsid w:val="00E0430F"/>
    <w:rsid w:val="00E4560A"/>
    <w:rsid w:val="00E5556C"/>
    <w:rsid w:val="00E92CA5"/>
    <w:rsid w:val="00E94AA8"/>
    <w:rsid w:val="00E95518"/>
    <w:rsid w:val="00EC7E05"/>
    <w:rsid w:val="00ED0D1E"/>
    <w:rsid w:val="00ED6CA5"/>
    <w:rsid w:val="00EE3100"/>
    <w:rsid w:val="00F022ED"/>
    <w:rsid w:val="00F02C1B"/>
    <w:rsid w:val="00F031F8"/>
    <w:rsid w:val="00F15E7F"/>
    <w:rsid w:val="00F170ED"/>
    <w:rsid w:val="00F20ED0"/>
    <w:rsid w:val="00F70EB1"/>
    <w:rsid w:val="00F955E0"/>
    <w:rsid w:val="00FA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AB37"/>
  <w15:chartTrackingRefBased/>
  <w15:docId w15:val="{0D6CD198-5552-48E1-A3E3-F0714EAE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4A66AC" w:themeColor="accent1"/>
      </w:pBdr>
      <w:spacing w:after="0" w:line="240" w:lineRule="auto"/>
      <w:jc w:val="right"/>
      <w:outlineLvl w:val="0"/>
    </w:pPr>
    <w:rPr>
      <w:b/>
      <w:bCs/>
      <w:caps/>
      <w:color w:val="4A66AC"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4A66AC"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4A66AC"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4A66AC" w:themeColor="accent1"/>
      <w:sz w:val="48"/>
      <w:szCs w:val="48"/>
    </w:rPr>
  </w:style>
  <w:style w:type="character" w:styleId="Emphasis">
    <w:name w:val="Emphasis"/>
    <w:basedOn w:val="DefaultParagraphFont"/>
    <w:uiPriority w:val="2"/>
    <w:unhideWhenUsed/>
    <w:qFormat/>
    <w:rPr>
      <w:i w:val="0"/>
      <w:iCs w:val="0"/>
      <w:color w:val="4A66AC"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4A66AC" w:themeColor="accent1"/>
      <w:sz w:val="16"/>
      <w:szCs w:val="16"/>
    </w:rPr>
  </w:style>
  <w:style w:type="character" w:customStyle="1" w:styleId="FooterChar">
    <w:name w:val="Footer Char"/>
    <w:basedOn w:val="DefaultParagraphFont"/>
    <w:link w:val="Footer"/>
    <w:uiPriority w:val="99"/>
    <w:rPr>
      <w:b/>
      <w:bCs/>
      <w:caps/>
      <w:color w:val="4A66AC" w:themeColor="accent1"/>
      <w:sz w:val="16"/>
      <w:szCs w:val="16"/>
    </w:rPr>
  </w:style>
  <w:style w:type="character" w:styleId="Hyperlink">
    <w:name w:val="Hyperlink"/>
    <w:basedOn w:val="DefaultParagraphFont"/>
    <w:uiPriority w:val="99"/>
    <w:unhideWhenUsed/>
    <w:rsid w:val="00D01525"/>
    <w:rPr>
      <w:color w:val="9454C3" w:themeColor="hyperlink"/>
      <w:u w:val="single"/>
    </w:rPr>
  </w:style>
  <w:style w:type="paragraph" w:styleId="ListParagraph">
    <w:name w:val="List Paragraph"/>
    <w:basedOn w:val="Normal"/>
    <w:uiPriority w:val="34"/>
    <w:unhideWhenUsed/>
    <w:qFormat/>
    <w:rsid w:val="000B5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mich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ABF8CFBAA441109F411161FF4555D2"/>
        <w:category>
          <w:name w:val="General"/>
          <w:gallery w:val="placeholder"/>
        </w:category>
        <w:types>
          <w:type w:val="bbPlcHdr"/>
        </w:types>
        <w:behaviors>
          <w:behavior w:val="content"/>
        </w:behaviors>
        <w:guid w:val="{199F26CB-96F3-4D66-A787-E3A338FB787F}"/>
      </w:docPartPr>
      <w:docPartBody>
        <w:p w:rsidR="00D2425A" w:rsidRDefault="004C25BC" w:rsidP="004C25BC">
          <w:pPr>
            <w:pStyle w:val="DFABF8CFBAA441109F411161FF4555D2"/>
          </w:pPr>
          <w:r>
            <w:t>[Your Name]</w:t>
          </w:r>
        </w:p>
      </w:docPartBody>
    </w:docPart>
    <w:docPart>
      <w:docPartPr>
        <w:name w:val="0E4ED010A511475F9370059C4753B4B8"/>
        <w:category>
          <w:name w:val="General"/>
          <w:gallery w:val="placeholder"/>
        </w:category>
        <w:types>
          <w:type w:val="bbPlcHdr"/>
        </w:types>
        <w:behaviors>
          <w:behavior w:val="content"/>
        </w:behaviors>
        <w:guid w:val="{D45ECBBF-51D2-4C5A-BA14-C9A7D63D3848}"/>
      </w:docPartPr>
      <w:docPartBody>
        <w:p w:rsidR="00D2425A" w:rsidRDefault="004C25BC" w:rsidP="004C25BC">
          <w:pPr>
            <w:pStyle w:val="0E4ED010A511475F9370059C4753B4B8"/>
          </w:pPr>
          <w:r>
            <w:rPr>
              <w:rStyle w:val="PlaceholderText"/>
            </w:rPr>
            <w:t>Enter any content that you want to repeat, including other content controls. You can also insert this control around table rows in order to repeat parts of a table.</w:t>
          </w:r>
        </w:p>
      </w:docPartBody>
    </w:docPart>
    <w:docPart>
      <w:docPartPr>
        <w:name w:val="E39FC6103BE347B7A2C8797CDA137495"/>
        <w:category>
          <w:name w:val="General"/>
          <w:gallery w:val="placeholder"/>
        </w:category>
        <w:types>
          <w:type w:val="bbPlcHdr"/>
        </w:types>
        <w:behaviors>
          <w:behavior w:val="content"/>
        </w:behaviors>
        <w:guid w:val="{E4F28035-837A-48E1-B6CC-39296629A470}"/>
      </w:docPartPr>
      <w:docPartBody>
        <w:p w:rsidR="00D2425A" w:rsidRDefault="004C25BC" w:rsidP="004C25BC">
          <w:pPr>
            <w:pStyle w:val="E39FC6103BE347B7A2C8797CDA137495"/>
          </w:pPr>
          <w:r>
            <w:rPr>
              <w:rStyle w:val="PlaceholderText"/>
            </w:rPr>
            <w:t>Enter any content that you want to repeat, including other content controls. You can also insert this control around table rows in order to repeat parts of a table.</w:t>
          </w:r>
        </w:p>
      </w:docPartBody>
    </w:docPart>
    <w:docPart>
      <w:docPartPr>
        <w:name w:val="0E4D6A05958F4558AB38751BC518CC05"/>
        <w:category>
          <w:name w:val="General"/>
          <w:gallery w:val="placeholder"/>
        </w:category>
        <w:types>
          <w:type w:val="bbPlcHdr"/>
        </w:types>
        <w:behaviors>
          <w:behavior w:val="content"/>
        </w:behaviors>
        <w:guid w:val="{B557C971-F320-4B0A-BC0F-640B70B60CD9}"/>
      </w:docPartPr>
      <w:docPartBody>
        <w:p w:rsidR="00F1447A" w:rsidRDefault="00FD4190" w:rsidP="00FD4190">
          <w:pPr>
            <w:pStyle w:val="0E4D6A05958F4558AB38751BC518CC05"/>
          </w:pPr>
          <w:r>
            <w:rPr>
              <w:rStyle w:val="PlaceholderText"/>
            </w:rPr>
            <w:t>Enter any content that you want to repeat, including other content controls. You can also insert this control around table rows in order to repeat parts of a table.</w:t>
          </w:r>
        </w:p>
      </w:docPartBody>
    </w:docPart>
    <w:docPart>
      <w:docPartPr>
        <w:name w:val="617882F87CF64727A751C6121A5FB572"/>
        <w:category>
          <w:name w:val="General"/>
          <w:gallery w:val="placeholder"/>
        </w:category>
        <w:types>
          <w:type w:val="bbPlcHdr"/>
        </w:types>
        <w:behaviors>
          <w:behavior w:val="content"/>
        </w:behaviors>
        <w:guid w:val="{C2213556-2B14-4C6E-BC32-A3B1FB74344A}"/>
      </w:docPartPr>
      <w:docPartBody>
        <w:p w:rsidR="00F1447A" w:rsidRDefault="00FD4190" w:rsidP="00FD4190">
          <w:pPr>
            <w:pStyle w:val="617882F87CF64727A751C6121A5FB572"/>
          </w:pPr>
          <w:r>
            <w:rPr>
              <w:rStyle w:val="PlaceholderText"/>
            </w:rPr>
            <w:t>Enter any content that you want to repeat, including other content controls. You can also insert this control around table rows in order to repeat parts of a table.</w:t>
          </w:r>
        </w:p>
      </w:docPartBody>
    </w:docPart>
    <w:docPart>
      <w:docPartPr>
        <w:name w:val="595F798B54EE433DAB7FF38CDB3E3AF2"/>
        <w:category>
          <w:name w:val="General"/>
          <w:gallery w:val="placeholder"/>
        </w:category>
        <w:types>
          <w:type w:val="bbPlcHdr"/>
        </w:types>
        <w:behaviors>
          <w:behavior w:val="content"/>
        </w:behaviors>
        <w:guid w:val="{9B117E57-A7DD-424A-8592-A897005C21EF}"/>
      </w:docPartPr>
      <w:docPartBody>
        <w:p w:rsidR="008D500B" w:rsidRDefault="00636AF2" w:rsidP="00636AF2">
          <w:pPr>
            <w:pStyle w:val="595F798B54EE433DAB7FF38CDB3E3AF2"/>
          </w:pPr>
          <w:r>
            <w:rPr>
              <w:rStyle w:val="PlaceholderText"/>
            </w:rPr>
            <w:t>Enter any content that you want to repeat, including other content controls. You can also insert this control around table rows in order to repeat parts of a table.</w:t>
          </w:r>
        </w:p>
      </w:docPartBody>
    </w:docPart>
    <w:docPart>
      <w:docPartPr>
        <w:name w:val="F9A40BFBF0E948E59C3B4AEA67DAF22D"/>
        <w:category>
          <w:name w:val="General"/>
          <w:gallery w:val="placeholder"/>
        </w:category>
        <w:types>
          <w:type w:val="bbPlcHdr"/>
        </w:types>
        <w:behaviors>
          <w:behavior w:val="content"/>
        </w:behaviors>
        <w:guid w:val="{C447753A-8D75-43CF-9D99-4F499A8BB2E3}"/>
      </w:docPartPr>
      <w:docPartBody>
        <w:p w:rsidR="00B909EA" w:rsidRDefault="008A513F" w:rsidP="008A513F">
          <w:pPr>
            <w:pStyle w:val="F9A40BFBF0E948E59C3B4AEA67DAF22D"/>
          </w:pPr>
          <w:r>
            <w:rPr>
              <w:rStyle w:val="PlaceholderText"/>
            </w:rPr>
            <w:t>Enter any content that you want to repeat, including other content controls. You can also insert this control around table rows in order to repeat parts of a table.</w:t>
          </w:r>
        </w:p>
      </w:docPartBody>
    </w:docPart>
    <w:docPart>
      <w:docPartPr>
        <w:name w:val="56DCAFF326A04E50A8BB7394ACE8AA78"/>
        <w:category>
          <w:name w:val="General"/>
          <w:gallery w:val="placeholder"/>
        </w:category>
        <w:types>
          <w:type w:val="bbPlcHdr"/>
        </w:types>
        <w:behaviors>
          <w:behavior w:val="content"/>
        </w:behaviors>
        <w:guid w:val="{841920C1-59DD-42DF-8F15-8CC58DE31699}"/>
      </w:docPartPr>
      <w:docPartBody>
        <w:p w:rsidR="00CB4892" w:rsidRDefault="00B909EA" w:rsidP="00B909EA">
          <w:pPr>
            <w:pStyle w:val="56DCAFF326A04E50A8BB7394ACE8AA78"/>
          </w:pPr>
          <w:r>
            <w:rPr>
              <w:rStyle w:val="PlaceholderText"/>
            </w:rPr>
            <w:t>Enter any content that you want to repeat, including other content controls. You can also insert this control around table rows in order to repeat parts of a table.</w:t>
          </w:r>
        </w:p>
      </w:docPartBody>
    </w:docPart>
    <w:docPart>
      <w:docPartPr>
        <w:name w:val="4F8D29CA027142F2AB96FFF2F7B9BE6A"/>
        <w:category>
          <w:name w:val="General"/>
          <w:gallery w:val="placeholder"/>
        </w:category>
        <w:types>
          <w:type w:val="bbPlcHdr"/>
        </w:types>
        <w:behaviors>
          <w:behavior w:val="content"/>
        </w:behaviors>
        <w:guid w:val="{E9B9D505-B4EA-44BE-AB69-1CAB1C6A0670}"/>
      </w:docPartPr>
      <w:docPartBody>
        <w:p w:rsidR="00CB4892" w:rsidRDefault="00B909EA" w:rsidP="00B909EA">
          <w:pPr>
            <w:pStyle w:val="4F8D29CA027142F2AB96FFF2F7B9BE6A"/>
          </w:pPr>
          <w:r>
            <w:rPr>
              <w:rStyle w:val="PlaceholderText"/>
            </w:rPr>
            <w:t>Enter any content that you want to repeat, including other content controls. You can also insert this control around table rows in order to repeat parts of a table.</w:t>
          </w:r>
        </w:p>
      </w:docPartBody>
    </w:docPart>
    <w:docPart>
      <w:docPartPr>
        <w:name w:val="7F175A84A9604D0287891870DE2270AE"/>
        <w:category>
          <w:name w:val="General"/>
          <w:gallery w:val="placeholder"/>
        </w:category>
        <w:types>
          <w:type w:val="bbPlcHdr"/>
        </w:types>
        <w:behaviors>
          <w:behavior w:val="content"/>
        </w:behaviors>
        <w:guid w:val="{40072AE4-B400-4B50-AAD0-F188B2A597EB}"/>
      </w:docPartPr>
      <w:docPartBody>
        <w:p w:rsidR="00CB4892" w:rsidRDefault="00B909EA" w:rsidP="00B909EA">
          <w:pPr>
            <w:pStyle w:val="7F175A84A9604D0287891870DE2270AE"/>
          </w:pPr>
          <w:r>
            <w:rPr>
              <w:rStyle w:val="PlaceholderText"/>
            </w:rPr>
            <w:t>Enter any content that you want to repeat, including other content controls. You can also insert this control around table rows in order to repeat parts of a table.</w:t>
          </w:r>
        </w:p>
      </w:docPartBody>
    </w:docPart>
    <w:docPart>
      <w:docPartPr>
        <w:name w:val="17B423E6B27747468E125A5B9CF10987"/>
        <w:category>
          <w:name w:val="General"/>
          <w:gallery w:val="placeholder"/>
        </w:category>
        <w:types>
          <w:type w:val="bbPlcHdr"/>
        </w:types>
        <w:behaviors>
          <w:behavior w:val="content"/>
        </w:behaviors>
        <w:guid w:val="{8E02A775-1609-48D2-8F8C-160641E0F800}"/>
      </w:docPartPr>
      <w:docPartBody>
        <w:p w:rsidR="00000000" w:rsidRDefault="00002A56" w:rsidP="00002A56">
          <w:pPr>
            <w:pStyle w:val="17B423E6B27747468E125A5B9CF10987"/>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AC"/>
    <w:rsid w:val="00002937"/>
    <w:rsid w:val="00002A56"/>
    <w:rsid w:val="00015B20"/>
    <w:rsid w:val="000960A3"/>
    <w:rsid w:val="001A4862"/>
    <w:rsid w:val="00212C58"/>
    <w:rsid w:val="003271F6"/>
    <w:rsid w:val="00392F27"/>
    <w:rsid w:val="003A4A44"/>
    <w:rsid w:val="00487A1A"/>
    <w:rsid w:val="004C25BC"/>
    <w:rsid w:val="00515774"/>
    <w:rsid w:val="005332F9"/>
    <w:rsid w:val="00542F28"/>
    <w:rsid w:val="005952E9"/>
    <w:rsid w:val="005C40D4"/>
    <w:rsid w:val="00602055"/>
    <w:rsid w:val="006108AF"/>
    <w:rsid w:val="00636AF2"/>
    <w:rsid w:val="006679B4"/>
    <w:rsid w:val="007541D3"/>
    <w:rsid w:val="0087550A"/>
    <w:rsid w:val="008A2D4A"/>
    <w:rsid w:val="008A513F"/>
    <w:rsid w:val="008D500B"/>
    <w:rsid w:val="008D7682"/>
    <w:rsid w:val="008F5620"/>
    <w:rsid w:val="00914F8E"/>
    <w:rsid w:val="00943285"/>
    <w:rsid w:val="00977B42"/>
    <w:rsid w:val="00A31F2C"/>
    <w:rsid w:val="00A41AAC"/>
    <w:rsid w:val="00AE23BD"/>
    <w:rsid w:val="00B5712D"/>
    <w:rsid w:val="00B909EA"/>
    <w:rsid w:val="00CB4892"/>
    <w:rsid w:val="00D2425A"/>
    <w:rsid w:val="00D4284D"/>
    <w:rsid w:val="00E12A50"/>
    <w:rsid w:val="00E33418"/>
    <w:rsid w:val="00F1447A"/>
    <w:rsid w:val="00F463D1"/>
    <w:rsid w:val="00F75813"/>
    <w:rsid w:val="00FB2918"/>
    <w:rsid w:val="00FD4190"/>
    <w:rsid w:val="00FD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1B6FD92164A13AA620DD4E78F6C47">
    <w:name w:val="6991B6FD92164A13AA620DD4E78F6C47"/>
  </w:style>
  <w:style w:type="paragraph" w:customStyle="1" w:styleId="1D854387E27F45AFA0D8CC18947C96E7">
    <w:name w:val="1D854387E27F45AFA0D8CC18947C96E7"/>
  </w:style>
  <w:style w:type="paragraph" w:customStyle="1" w:styleId="C7D1239D417A41CBA5E4B109A4B29B70">
    <w:name w:val="C7D1239D417A41CBA5E4B109A4B29B70"/>
  </w:style>
  <w:style w:type="paragraph" w:customStyle="1" w:styleId="C5CAF36AEBED4B90972877CF2380DADC">
    <w:name w:val="C5CAF36AEBED4B90972877CF2380DADC"/>
  </w:style>
  <w:style w:type="paragraph" w:customStyle="1" w:styleId="26B6319A60E04628974804417CB561ED">
    <w:name w:val="26B6319A60E04628974804417CB561ED"/>
  </w:style>
  <w:style w:type="paragraph" w:customStyle="1" w:styleId="ABE3A05065B644FAAA65E753A9DE41CB">
    <w:name w:val="ABE3A05065B644FAAA65E753A9DE41CB"/>
  </w:style>
  <w:style w:type="character" w:styleId="PlaceholderText">
    <w:name w:val="Placeholder Text"/>
    <w:basedOn w:val="DefaultParagraphFont"/>
    <w:uiPriority w:val="99"/>
    <w:semiHidden/>
    <w:rsid w:val="00002A56"/>
    <w:rPr>
      <w:color w:val="808080"/>
    </w:rPr>
  </w:style>
  <w:style w:type="paragraph" w:customStyle="1" w:styleId="45056F22D9924DFAA9C479A8A299AD41">
    <w:name w:val="45056F22D9924DFAA9C479A8A299AD41"/>
  </w:style>
  <w:style w:type="character" w:styleId="Strong">
    <w:name w:val="Strong"/>
    <w:basedOn w:val="DefaultParagraphFont"/>
    <w:uiPriority w:val="22"/>
    <w:qFormat/>
    <w:rPr>
      <w:b/>
      <w:bCs/>
    </w:rPr>
  </w:style>
  <w:style w:type="paragraph" w:customStyle="1" w:styleId="6729C046C80A4F1DB23F664CD1555E7A">
    <w:name w:val="6729C046C80A4F1DB23F664CD1555E7A"/>
  </w:style>
  <w:style w:type="paragraph" w:customStyle="1" w:styleId="0B6C41CF79C84979BA4C04A0AFD3ACBD">
    <w:name w:val="0B6C41CF79C84979BA4C04A0AFD3ACBD"/>
  </w:style>
  <w:style w:type="paragraph" w:customStyle="1" w:styleId="50F1582EE5F245D1BA9FF2265B50927C">
    <w:name w:val="50F1582EE5F245D1BA9FF2265B50927C"/>
  </w:style>
  <w:style w:type="paragraph" w:customStyle="1" w:styleId="88829EF1ED34466CA63B86D9F7E9A6C7">
    <w:name w:val="88829EF1ED34466CA63B86D9F7E9A6C7"/>
  </w:style>
  <w:style w:type="paragraph" w:customStyle="1" w:styleId="C58E382E63004C0B9E2FC1705805A9CC">
    <w:name w:val="C58E382E63004C0B9E2FC1705805A9CC"/>
  </w:style>
  <w:style w:type="paragraph" w:customStyle="1" w:styleId="33EA236FDFB340B29BC63474B402F1EC">
    <w:name w:val="33EA236FDFB340B29BC63474B402F1EC"/>
  </w:style>
  <w:style w:type="paragraph" w:customStyle="1" w:styleId="4D1BE13C50C34E7896D5A779A94B1C0F">
    <w:name w:val="4D1BE13C50C34E7896D5A779A94B1C0F"/>
  </w:style>
  <w:style w:type="paragraph" w:customStyle="1" w:styleId="BE385F2D7F0C42C596B1DDAEEE74DCC6">
    <w:name w:val="BE385F2D7F0C42C596B1DDAEEE74DCC6"/>
  </w:style>
  <w:style w:type="paragraph" w:customStyle="1" w:styleId="8EBFA41828AD42B3864EC97F3DBB4FB2">
    <w:name w:val="8EBFA41828AD42B3864EC97F3DBB4FB2"/>
  </w:style>
  <w:style w:type="paragraph" w:customStyle="1" w:styleId="7766FB6248E24E2583B6A7B07952415A">
    <w:name w:val="7766FB6248E24E2583B6A7B07952415A"/>
  </w:style>
  <w:style w:type="paragraph" w:customStyle="1" w:styleId="FE8D3EE657F34B909D9610CC11B34020">
    <w:name w:val="FE8D3EE657F34B909D9610CC11B34020"/>
  </w:style>
  <w:style w:type="paragraph" w:customStyle="1" w:styleId="85FDC332B16D4FFE8CAF71A4D9CBC1C8">
    <w:name w:val="85FDC332B16D4FFE8CAF71A4D9CBC1C8"/>
  </w:style>
  <w:style w:type="paragraph" w:customStyle="1" w:styleId="64BBE0814ADE4D7EB1C98F5A679F76A4">
    <w:name w:val="64BBE0814ADE4D7EB1C98F5A679F76A4"/>
  </w:style>
  <w:style w:type="paragraph" w:customStyle="1" w:styleId="78039BF0923C422E84398A8700D6CA60">
    <w:name w:val="78039BF0923C422E84398A8700D6CA60"/>
  </w:style>
  <w:style w:type="paragraph" w:customStyle="1" w:styleId="1FC3531D41E84A91A82F087468C9554A">
    <w:name w:val="1FC3531D41E84A91A82F087468C9554A"/>
    <w:rsid w:val="00A41AAC"/>
  </w:style>
  <w:style w:type="paragraph" w:customStyle="1" w:styleId="A2892544D28F45CC9D051D218159B1B2">
    <w:name w:val="A2892544D28F45CC9D051D218159B1B2"/>
    <w:rsid w:val="00A41AAC"/>
  </w:style>
  <w:style w:type="paragraph" w:customStyle="1" w:styleId="9E850FAA1D2B4B57B32D41350C2ACB03">
    <w:name w:val="9E850FAA1D2B4B57B32D41350C2ACB03"/>
    <w:rsid w:val="003271F6"/>
  </w:style>
  <w:style w:type="paragraph" w:customStyle="1" w:styleId="CDC2413E338247D4BEF2B2F210A08D14">
    <w:name w:val="CDC2413E338247D4BEF2B2F210A08D14"/>
    <w:rsid w:val="003271F6"/>
  </w:style>
  <w:style w:type="paragraph" w:customStyle="1" w:styleId="D6525E0ECD244182872E38280239FC48">
    <w:name w:val="D6525E0ECD244182872E38280239FC48"/>
    <w:rsid w:val="003271F6"/>
  </w:style>
  <w:style w:type="paragraph" w:customStyle="1" w:styleId="E563EC4E552445B8B50F1FC8BC8B2319">
    <w:name w:val="E563EC4E552445B8B50F1FC8BC8B2319"/>
    <w:rsid w:val="005952E9"/>
  </w:style>
  <w:style w:type="paragraph" w:customStyle="1" w:styleId="86D4A6A5F4F844138DC4FB8B0EC348B1">
    <w:name w:val="86D4A6A5F4F844138DC4FB8B0EC348B1"/>
    <w:rsid w:val="005952E9"/>
  </w:style>
  <w:style w:type="paragraph" w:customStyle="1" w:styleId="D52BDE5213BC4367A5C370083B250BE1">
    <w:name w:val="D52BDE5213BC4367A5C370083B250BE1"/>
    <w:rsid w:val="00392F27"/>
  </w:style>
  <w:style w:type="paragraph" w:customStyle="1" w:styleId="F3DC3D46F07740C0B8EE965E29BF1B6F">
    <w:name w:val="F3DC3D46F07740C0B8EE965E29BF1B6F"/>
    <w:rsid w:val="00392F27"/>
  </w:style>
  <w:style w:type="paragraph" w:customStyle="1" w:styleId="E90F66CA82BD4F799D10C1EFBDCF344C">
    <w:name w:val="E90F66CA82BD4F799D10C1EFBDCF344C"/>
    <w:rsid w:val="00392F27"/>
  </w:style>
  <w:style w:type="paragraph" w:customStyle="1" w:styleId="D88ED731114E4D4080E5488061AB30F4">
    <w:name w:val="D88ED731114E4D4080E5488061AB30F4"/>
    <w:rsid w:val="00392F27"/>
  </w:style>
  <w:style w:type="paragraph" w:customStyle="1" w:styleId="65FF70740E5440C3BA5220DDB4533EAE">
    <w:name w:val="65FF70740E5440C3BA5220DDB4533EAE"/>
    <w:rsid w:val="00392F27"/>
  </w:style>
  <w:style w:type="paragraph" w:customStyle="1" w:styleId="59096B04534641EF8939FFC76BBE2783">
    <w:name w:val="59096B04534641EF8939FFC76BBE2783"/>
    <w:rsid w:val="00977B42"/>
  </w:style>
  <w:style w:type="paragraph" w:customStyle="1" w:styleId="C9F559C5C96741FD890E0F4830EA6F26">
    <w:name w:val="C9F559C5C96741FD890E0F4830EA6F26"/>
    <w:rsid w:val="00977B42"/>
  </w:style>
  <w:style w:type="paragraph" w:customStyle="1" w:styleId="8A329AE311AA4904B215035620D98E56">
    <w:name w:val="8A329AE311AA4904B215035620D98E56"/>
    <w:rsid w:val="00977B42"/>
  </w:style>
  <w:style w:type="paragraph" w:customStyle="1" w:styleId="2585E85209024A9B817FEB84A390E89E">
    <w:name w:val="2585E85209024A9B817FEB84A390E89E"/>
    <w:rsid w:val="00977B42"/>
  </w:style>
  <w:style w:type="paragraph" w:customStyle="1" w:styleId="744926280C524F8C9376311D42C0CDDB">
    <w:name w:val="744926280C524F8C9376311D42C0CDDB"/>
    <w:rsid w:val="00977B42"/>
  </w:style>
  <w:style w:type="paragraph" w:customStyle="1" w:styleId="05CD18F5AD594455A010F0C45C1DD3F0">
    <w:name w:val="05CD18F5AD594455A010F0C45C1DD3F0"/>
    <w:rsid w:val="00977B42"/>
  </w:style>
  <w:style w:type="paragraph" w:customStyle="1" w:styleId="FFFC0AB439BE4F17BDEBE7432C66234D">
    <w:name w:val="FFFC0AB439BE4F17BDEBE7432C66234D"/>
    <w:rsid w:val="00977B42"/>
  </w:style>
  <w:style w:type="paragraph" w:customStyle="1" w:styleId="F10F761519E0440FA31EA705F16D3B18">
    <w:name w:val="F10F761519E0440FA31EA705F16D3B18"/>
    <w:rsid w:val="00977B42"/>
  </w:style>
  <w:style w:type="paragraph" w:customStyle="1" w:styleId="3D71BDF1993F4B6392C7854A44BEB549">
    <w:name w:val="3D71BDF1993F4B6392C7854A44BEB549"/>
    <w:rsid w:val="00977B42"/>
  </w:style>
  <w:style w:type="paragraph" w:customStyle="1" w:styleId="E6AFE7CD58FB4CFC8C983CFAD162CE13">
    <w:name w:val="E6AFE7CD58FB4CFC8C983CFAD162CE13"/>
    <w:rsid w:val="00977B42"/>
  </w:style>
  <w:style w:type="paragraph" w:customStyle="1" w:styleId="60A76A8FD589473690E30C32DF75D354">
    <w:name w:val="60A76A8FD589473690E30C32DF75D354"/>
    <w:rsid w:val="00977B42"/>
  </w:style>
  <w:style w:type="paragraph" w:customStyle="1" w:styleId="89A69869D8344F1DB54E15C2AC8CC4C7">
    <w:name w:val="89A69869D8344F1DB54E15C2AC8CC4C7"/>
    <w:rsid w:val="00977B42"/>
  </w:style>
  <w:style w:type="paragraph" w:customStyle="1" w:styleId="1189A411509848E9B434972947FCC6B2">
    <w:name w:val="1189A411509848E9B434972947FCC6B2"/>
    <w:rsid w:val="00977B42"/>
  </w:style>
  <w:style w:type="paragraph" w:customStyle="1" w:styleId="D97C676453734E7182CA5BD1D3F03D8C">
    <w:name w:val="D97C676453734E7182CA5BD1D3F03D8C"/>
    <w:rsid w:val="00977B42"/>
  </w:style>
  <w:style w:type="paragraph" w:customStyle="1" w:styleId="ED6C5BACE2C04C4D800E465DB9EDBC94">
    <w:name w:val="ED6C5BACE2C04C4D800E465DB9EDBC94"/>
    <w:rsid w:val="004C25BC"/>
  </w:style>
  <w:style w:type="paragraph" w:customStyle="1" w:styleId="DFABF8CFBAA441109F411161FF4555D2">
    <w:name w:val="DFABF8CFBAA441109F411161FF4555D2"/>
    <w:rsid w:val="004C25BC"/>
  </w:style>
  <w:style w:type="paragraph" w:customStyle="1" w:styleId="0E4ED010A511475F9370059C4753B4B8">
    <w:name w:val="0E4ED010A511475F9370059C4753B4B8"/>
    <w:rsid w:val="004C25BC"/>
  </w:style>
  <w:style w:type="paragraph" w:customStyle="1" w:styleId="E39FC6103BE347B7A2C8797CDA137495">
    <w:name w:val="E39FC6103BE347B7A2C8797CDA137495"/>
    <w:rsid w:val="004C25BC"/>
  </w:style>
  <w:style w:type="paragraph" w:customStyle="1" w:styleId="41C80DF3D341434A8D2D261B8323145F">
    <w:name w:val="41C80DF3D341434A8D2D261B8323145F"/>
    <w:rsid w:val="00FD4190"/>
  </w:style>
  <w:style w:type="paragraph" w:customStyle="1" w:styleId="EBAD9D1340F845FEB11B7F65D0CB6B63">
    <w:name w:val="EBAD9D1340F845FEB11B7F65D0CB6B63"/>
    <w:rsid w:val="00FD4190"/>
  </w:style>
  <w:style w:type="paragraph" w:customStyle="1" w:styleId="50F73BEDFB9D470AA4F21922145D3165">
    <w:name w:val="50F73BEDFB9D470AA4F21922145D3165"/>
    <w:rsid w:val="00FD4190"/>
  </w:style>
  <w:style w:type="paragraph" w:customStyle="1" w:styleId="49545677A4C74C50A84695A2110524EA">
    <w:name w:val="49545677A4C74C50A84695A2110524EA"/>
    <w:rsid w:val="00FD4190"/>
  </w:style>
  <w:style w:type="paragraph" w:customStyle="1" w:styleId="E38F2B5A3EA54450B58DBD613E611436">
    <w:name w:val="E38F2B5A3EA54450B58DBD613E611436"/>
    <w:rsid w:val="00FD4190"/>
  </w:style>
  <w:style w:type="paragraph" w:customStyle="1" w:styleId="3980942041564C85B2B7C9D6AC834916">
    <w:name w:val="3980942041564C85B2B7C9D6AC834916"/>
    <w:rsid w:val="00FD4190"/>
  </w:style>
  <w:style w:type="paragraph" w:customStyle="1" w:styleId="7342AA62AB014DDB9D897E6FDC89CD9F">
    <w:name w:val="7342AA62AB014DDB9D897E6FDC89CD9F"/>
    <w:rsid w:val="00FD4190"/>
  </w:style>
  <w:style w:type="paragraph" w:customStyle="1" w:styleId="CE61FFE0D5944FE6A5E7C450C2D267C5">
    <w:name w:val="CE61FFE0D5944FE6A5E7C450C2D267C5"/>
    <w:rsid w:val="00FD4190"/>
  </w:style>
  <w:style w:type="paragraph" w:customStyle="1" w:styleId="0E4D6A05958F4558AB38751BC518CC05">
    <w:name w:val="0E4D6A05958F4558AB38751BC518CC05"/>
    <w:rsid w:val="00FD4190"/>
  </w:style>
  <w:style w:type="paragraph" w:customStyle="1" w:styleId="550BF8056B044CC693AECB62400F9F28">
    <w:name w:val="550BF8056B044CC693AECB62400F9F28"/>
    <w:rsid w:val="00FD4190"/>
  </w:style>
  <w:style w:type="paragraph" w:customStyle="1" w:styleId="617882F87CF64727A751C6121A5FB572">
    <w:name w:val="617882F87CF64727A751C6121A5FB572"/>
    <w:rsid w:val="00FD4190"/>
  </w:style>
  <w:style w:type="paragraph" w:customStyle="1" w:styleId="EAF2DC89FC164B098D98F0521D62145D">
    <w:name w:val="EAF2DC89FC164B098D98F0521D62145D"/>
    <w:rsid w:val="00FD4190"/>
  </w:style>
  <w:style w:type="paragraph" w:customStyle="1" w:styleId="595F798B54EE433DAB7FF38CDB3E3AF2">
    <w:name w:val="595F798B54EE433DAB7FF38CDB3E3AF2"/>
    <w:rsid w:val="00636AF2"/>
  </w:style>
  <w:style w:type="paragraph" w:customStyle="1" w:styleId="F9A40BFBF0E948E59C3B4AEA67DAF22D">
    <w:name w:val="F9A40BFBF0E948E59C3B4AEA67DAF22D"/>
    <w:rsid w:val="008A513F"/>
  </w:style>
  <w:style w:type="paragraph" w:customStyle="1" w:styleId="6D6D33C0764A42B5A2FC32F86F553024">
    <w:name w:val="6D6D33C0764A42B5A2FC32F86F553024"/>
    <w:rsid w:val="00B909EA"/>
  </w:style>
  <w:style w:type="paragraph" w:customStyle="1" w:styleId="56DCAFF326A04E50A8BB7394ACE8AA78">
    <w:name w:val="56DCAFF326A04E50A8BB7394ACE8AA78"/>
    <w:rsid w:val="00B909EA"/>
  </w:style>
  <w:style w:type="paragraph" w:customStyle="1" w:styleId="85C120996A90495A8192ECC0F74F75A1">
    <w:name w:val="85C120996A90495A8192ECC0F74F75A1"/>
    <w:rsid w:val="00B909EA"/>
  </w:style>
  <w:style w:type="paragraph" w:customStyle="1" w:styleId="83B5134704384D9EB2F55628F72310D8">
    <w:name w:val="83B5134704384D9EB2F55628F72310D8"/>
    <w:rsid w:val="00B909EA"/>
  </w:style>
  <w:style w:type="paragraph" w:customStyle="1" w:styleId="4F8D29CA027142F2AB96FFF2F7B9BE6A">
    <w:name w:val="4F8D29CA027142F2AB96FFF2F7B9BE6A"/>
    <w:rsid w:val="00B909EA"/>
  </w:style>
  <w:style w:type="paragraph" w:customStyle="1" w:styleId="7F175A84A9604D0287891870DE2270AE">
    <w:name w:val="7F175A84A9604D0287891870DE2270AE"/>
    <w:rsid w:val="00B909EA"/>
  </w:style>
  <w:style w:type="paragraph" w:customStyle="1" w:styleId="1C0219194A20409A84B812B182E97C95">
    <w:name w:val="1C0219194A20409A84B812B182E97C95"/>
    <w:rsid w:val="00B909EA"/>
  </w:style>
  <w:style w:type="paragraph" w:customStyle="1" w:styleId="6DA2A25AC5984B50B89226DFDE3B0C23">
    <w:name w:val="6DA2A25AC5984B50B89226DFDE3B0C23"/>
    <w:rsid w:val="00B909EA"/>
  </w:style>
  <w:style w:type="paragraph" w:customStyle="1" w:styleId="17B423E6B27747468E125A5B9CF10987">
    <w:name w:val="17B423E6B27747468E125A5B9CF10987"/>
    <w:rsid w:val="00002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Template>
  <TotalTime>0</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Michels</dc:creator>
  <cp:keywords/>
  <dc:description/>
  <cp:lastModifiedBy>Alexander C. Michels</cp:lastModifiedBy>
  <cp:revision>2</cp:revision>
  <dcterms:created xsi:type="dcterms:W3CDTF">2018-03-16T17:37:00Z</dcterms:created>
  <dcterms:modified xsi:type="dcterms:W3CDTF">2018-03-16T17:37:00Z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